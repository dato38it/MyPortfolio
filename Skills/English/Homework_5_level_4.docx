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6168390</wp:posOffset>
            </wp:positionH>
            <wp:positionV relativeFrom="paragraph">
              <wp:posOffset>9525</wp:posOffset>
            </wp:positionV>
            <wp:extent cx="847725" cy="1098550"/>
            <wp:effectExtent l="0" t="0" r="0" b="0"/>
            <wp:wrapNone/>
            <wp:docPr id="1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okia Sans S60" w:ascii="Nokia Sans S60" w:hAnsi="Nokia Sans S60"/>
          <w:b/>
          <w:sz w:val="24"/>
        </w:rPr>
        <w:t>H</w:t>
      </w:r>
      <w:r>
        <w:rPr>
          <w:rFonts w:cs="Nokia Sans S60" w:ascii="Nokia Sans S60" w:hAnsi="Nokia Sans S60"/>
          <w:b/>
          <w:sz w:val="24"/>
        </w:rPr>
        <w:t>omework #5 (</w:t>
      </w:r>
      <w:r>
        <w:rPr>
          <w:rFonts w:cs="Nokia Sans S60" w:ascii="Nokia Sans S60" w:hAnsi="Nokia Sans S60"/>
          <w:b/>
          <w:sz w:val="24"/>
          <w:lang w:val="en-US"/>
        </w:rPr>
        <w:t>level 4)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</w:rPr>
      </w:pPr>
      <w:r>
        <w:rPr>
          <w:rFonts w:cs="Nokia Sans S60" w:ascii="Nokia Sans S60" w:hAnsi="Nokia Sans S60"/>
          <w:b/>
          <w:sz w:val="24"/>
        </w:rPr>
        <w:t>1. Learn the new words and the new Polite Noise and GET READY FOR A MINI-TEST!</w:t>
      </w:r>
    </w:p>
    <w:p>
      <w:pPr>
        <w:pStyle w:val="Normal"/>
        <w:tabs>
          <w:tab w:val="clear" w:pos="708"/>
          <w:tab w:val="left" w:pos="1075" w:leader="none"/>
        </w:tabs>
        <w:spacing w:lineRule="auto" w:line="240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 xml:space="preserve">2. Answer the questions: 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 xml:space="preserve">1. How often do you eat fresh fruit? </w:t>
      </w:r>
      <w:r>
        <w:rPr>
          <w:rFonts w:cs="Nokia Sans S60" w:ascii="Nokia Sans S60" w:hAnsi="Nokia Sans S60"/>
          <w:sz w:val="24"/>
          <w:lang w:val="en-US"/>
        </w:rPr>
        <w:t>I eat a little  fresh fruit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>____________________________________________________________________________________________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 xml:space="preserve">2. What’s your favourite fruit? </w:t>
      </w:r>
      <w:r>
        <w:rPr>
          <w:rFonts w:cs="Nokia Sans S60" w:ascii="Nokia Sans S60" w:hAnsi="Nokia Sans S60"/>
          <w:sz w:val="24"/>
          <w:lang w:val="en-US"/>
        </w:rPr>
        <w:t>My favourite fruit is peaches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>____________________________________________________________________________________________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 xml:space="preserve">3. Do you like vegetables? What's your favorite one? </w:t>
      </w:r>
      <w:r>
        <w:rPr>
          <w:rFonts w:cs="Nokia Sans S60" w:ascii="Nokia Sans S60" w:hAnsi="Nokia Sans S60"/>
          <w:sz w:val="24"/>
          <w:lang w:val="en-US"/>
        </w:rPr>
        <w:t>Yes, I do. My favourite vegetables is cucumbers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>____________________________________________________________________________________________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 xml:space="preserve">4. Do you think that fruit and vegetables are good for your health? Why or why not? </w:t>
      </w:r>
      <w:r>
        <w:rPr>
          <w:rFonts w:cs="Nokia Sans S60" w:ascii="Nokia Sans S60" w:hAnsi="Nokia Sans S60"/>
          <w:sz w:val="24"/>
          <w:lang w:val="en-US"/>
        </w:rPr>
        <w:t xml:space="preserve">I think </w:t>
      </w:r>
      <w:r>
        <w:rPr>
          <w:rFonts w:cs="Nokia Sans S60" w:ascii="Nokia Sans S60" w:hAnsi="Nokia Sans S60"/>
          <w:sz w:val="24"/>
          <w:lang w:val="en-US"/>
        </w:rPr>
        <w:t>that fruit and vegetables are good for my health, because they have much vitamins.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>____________________________________________________________________________________________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>____________________________________________________________________________________________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 xml:space="preserve">5. What are the most common fruits and vegetables in our country? </w:t>
      </w:r>
      <w:r>
        <w:rPr>
          <w:rFonts w:cs="Nokia Sans S60" w:ascii="Nokia Sans S60" w:hAnsi="Nokia Sans S60"/>
          <w:sz w:val="24"/>
          <w:lang w:val="en-US"/>
        </w:rPr>
        <w:t>The most common vegetables and fruits are potatoes and apples in our country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>____________________________________________________________________________________________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 xml:space="preserve">6. Can fruit and vegetables help you lose weight if you are on a diet? </w:t>
      </w:r>
      <w:r>
        <w:rPr>
          <w:rFonts w:cs="Nokia Sans S60" w:ascii="Nokia Sans S60" w:hAnsi="Nokia Sans S60"/>
          <w:sz w:val="24"/>
          <w:lang w:val="en-US"/>
        </w:rPr>
        <w:t>Yes, they can help you lose weight if you are on a diet?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>____________________________________________________________________________________________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 xml:space="preserve">7. Do you or your family grow fruit or vegetables in your garden? Which ones? </w:t>
      </w:r>
      <w:r>
        <w:rPr>
          <w:rFonts w:cs="Nokia Sans S60" w:ascii="Nokia Sans S60" w:hAnsi="Nokia Sans S60"/>
          <w:sz w:val="24"/>
          <w:lang w:val="en-US"/>
        </w:rPr>
        <w:t>No, we do not row fruit or vegetables, because we do not have garden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rPr>
          <w:rFonts w:ascii="Nokia Sans S60" w:hAnsi="Nokia Sans S60" w:cs="Nokia Sans S60"/>
          <w:sz w:val="24"/>
          <w:lang w:val="en-US"/>
        </w:rPr>
      </w:pPr>
      <w:r>
        <w:rPr>
          <w:rFonts w:cs="Nokia Sans S60" w:ascii="Nokia Sans S60" w:hAnsi="Nokia Sans S60"/>
          <w:sz w:val="24"/>
          <w:lang w:val="en-US"/>
        </w:rPr>
        <w:t>____________________________________________________________________________________________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3. Do Much-o Trainer (in writing) with these words: lemons, rice.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How many lemons do  you have?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How much rice do you have?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I don’t have any lemons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I don’t have any rice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I have few lemons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I have little rice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I have a few lemons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I have a little rice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I have many lemons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I have much rice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Can I have some lemons?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Would you like some rice?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There were some lemons in the fridge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There was some rice on the table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There weren’t any lemons in the fridge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There wasn’t any rice on the table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Were there any lemons in the fridge?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Was there any rice on the table?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There will be some lemons in the fridge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There will be some rice on the table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There won’t be any lemons in the fridge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There won’t be any rice on the table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Will there be any lemons in the fridge?</w:t>
      </w:r>
    </w:p>
    <w:p>
      <w:pPr>
        <w:pStyle w:val="Normal"/>
        <w:tabs>
          <w:tab w:val="clear" w:pos="708"/>
          <w:tab w:val="left" w:pos="1075" w:leader="none"/>
        </w:tabs>
        <w:spacing w:lineRule="auto" w:line="276"/>
        <w:jc w:val="both"/>
        <w:rPr>
          <w:rFonts w:ascii="Nokia Sans S60" w:hAnsi="Nokia Sans S60" w:cs="Nokia Sans S60"/>
          <w:b/>
          <w:b/>
          <w:sz w:val="24"/>
          <w:lang w:val="en-US"/>
        </w:rPr>
      </w:pPr>
      <w:r>
        <w:rPr>
          <w:rFonts w:cs="Nokia Sans S60" w:ascii="Nokia Sans S60" w:hAnsi="Nokia Sans S60"/>
          <w:b/>
          <w:sz w:val="24"/>
          <w:lang w:val="en-US"/>
        </w:rPr>
        <w:t>Will there be any rice on the table?</w:t>
      </w:r>
    </w:p>
    <w:sectPr>
      <w:type w:val="nextPage"/>
      <w:pgSz w:w="11906" w:h="16838"/>
      <w:pgMar w:left="426" w:right="424" w:header="0" w:top="284" w:footer="0" w:bottom="284" w:gutter="0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kia Sans S6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/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rebuchet MS" w:cs="" w:cstheme="minorBidi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5f9d"/>
    <w:pPr>
      <w:widowControl/>
      <w:bidi w:val="0"/>
      <w:spacing w:lineRule="auto" w:line="259" w:before="0" w:after="0"/>
      <w:jc w:val="left"/>
    </w:pPr>
    <w:rPr>
      <w:rFonts w:ascii="Times New Roman" w:hAnsi="Times New Roman" w:eastAsia="Trebuchet MS" w:cs="" w:cstheme="minorBidi" w:eastAsiaTheme="minorHAnsi"/>
      <w:color w:val="auto"/>
      <w:kern w:val="0"/>
      <w:sz w:val="28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2b1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643e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39"/>
    <w:rsid w:val="00c7277c"/>
    <w:pPr>
      <w:spacing w:line="240" w:lineRule="auto"/>
    </w:pPr>
    <w:rPr>
      <w:lang w:eastAsia="ru-RU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uiPriority w:val="39"/>
    <w:rsid w:val="00c7277c"/>
    <w:pPr>
      <w:spacing w:line="240" w:lineRule="auto"/>
    </w:pPr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Page</Template>
  <TotalTime>9</TotalTime>
  <Application>LibreOffice/6.4.3.2$Linux_X86_64 LibreOffice_project/40$Build-2</Application>
  <Pages>1</Pages>
  <Words>347</Words>
  <Characters>2120</Characters>
  <CharactersWithSpaces>2427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2020-05-18T12:23:00Z</dcterms:created>
  <dc:creator>Alex</dc:creator>
  <dc:description/>
  <dc:language>ru-RU</dc:language>
  <cp:lastModifiedBy/>
  <dcterms:modified xsi:type="dcterms:W3CDTF">2020-05-19T09:27:13Z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