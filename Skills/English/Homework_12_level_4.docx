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Nokia Sans S60" w:hAnsi="Nokia Sans S60" w:cs="Nokia Sans S60"/>
          <w:b/>
          <w:b/>
          <w:sz w:val="24"/>
          <w:szCs w:val="24"/>
          <w:lang w:val="en-US"/>
        </w:rPr>
      </w:pPr>
      <w:r>
        <w:object>
          <v:shape id="ole_rId2" style="width:98.3pt;height:126.4pt" o:ole="">
            <v:imagedata r:id="rId3" o:title=""/>
          </v:shape>
          <o:OLEObject Type="Embed" ProgID="PBrush" ShapeID="ole_rId2" DrawAspect="Content" ObjectID="_1026226364" r:id="rId2"/>
        </w:object>
      </w:r>
      <w:r>
        <w:rPr>
          <w:rFonts w:cs="Nokia Sans S60" w:ascii="Nokia Sans S60" w:hAnsi="Nokia Sans S60"/>
          <w:b/>
          <w:sz w:val="24"/>
          <w:szCs w:val="24"/>
          <w:lang w:val="en-US"/>
        </w:rPr>
        <w:t>H</w:t>
      </w:r>
      <w:r>
        <w:rPr>
          <w:rFonts w:cs="Nokia Sans S60" w:ascii="Nokia Sans S60" w:hAnsi="Nokia Sans S60"/>
          <w:b/>
          <w:sz w:val="24"/>
          <w:szCs w:val="24"/>
          <w:lang w:val="en-US"/>
        </w:rPr>
        <w:t>OMEWORK #12 (level 4)</w:t>
      </w:r>
    </w:p>
    <w:p>
      <w:pPr>
        <w:pStyle w:val="Normal"/>
        <w:spacing w:lineRule="auto" w:line="276"/>
        <w:jc w:val="both"/>
        <w:rPr>
          <w:rFonts w:ascii="Nokia Sans S60" w:hAnsi="Nokia Sans S60" w:cs="Nokia Sans S60"/>
          <w:b/>
          <w:b/>
          <w:sz w:val="24"/>
          <w:szCs w:val="24"/>
          <w:lang w:val="en-US"/>
        </w:rPr>
      </w:pPr>
      <w:r>
        <w:rPr>
          <w:rFonts w:cs="Nokia Sans S60" w:ascii="Nokia Sans S60" w:hAnsi="Nokia Sans S60"/>
          <w:b/>
          <w:sz w:val="24"/>
          <w:szCs w:val="24"/>
          <w:lang w:val="en-US"/>
        </w:rPr>
        <w:t>1. Learn Pony 2</w:t>
      </w:r>
    </w:p>
    <w:p>
      <w:pPr>
        <w:pStyle w:val="Normal"/>
        <w:spacing w:lineRule="auto" w:line="276"/>
        <w:jc w:val="both"/>
        <w:rPr>
          <w:rFonts w:ascii="Nokia Sans S60" w:hAnsi="Nokia Sans S60" w:cs="Nokia Sans S60"/>
          <w:b/>
          <w:b/>
          <w:sz w:val="24"/>
          <w:szCs w:val="24"/>
          <w:lang w:val="en-US"/>
        </w:rPr>
      </w:pPr>
      <w:r>
        <w:rPr>
          <w:rFonts w:cs="Nokia Sans S60" w:ascii="Nokia Sans S60" w:hAnsi="Nokia Sans S60"/>
          <w:b/>
          <w:sz w:val="24"/>
          <w:szCs w:val="24"/>
          <w:lang w:val="en-US"/>
        </w:rPr>
        <w:t>2. Use Present Perfect or Past Simple:</w:t>
      </w:r>
    </w:p>
    <w:p>
      <w:pPr>
        <w:pStyle w:val="Normal"/>
        <w:spacing w:lineRule="auto" w:line="276"/>
        <w:jc w:val="both"/>
        <w:rPr>
          <w:rFonts w:ascii="Nokia Sans S60" w:hAnsi="Nokia Sans S60" w:cs="Nokia Sans S60"/>
          <w:sz w:val="24"/>
          <w:szCs w:val="24"/>
          <w:lang w:val="en-US"/>
        </w:rPr>
      </w:pPr>
      <w:r>
        <w:rPr>
          <w:rFonts w:cs="Nokia Sans S60" w:ascii="Nokia Sans S60" w:hAnsi="Nokia Sans S60"/>
          <w:sz w:val="24"/>
          <w:szCs w:val="24"/>
          <w:lang w:val="en-US"/>
        </w:rPr>
        <w:t>1. When Pam was young, she worked for the United Nations. She ____________________</w:t>
      </w:r>
    </w:p>
    <w:p>
      <w:pPr>
        <w:pStyle w:val="Normal"/>
        <w:spacing w:lineRule="auto" w:line="276"/>
        <w:jc w:val="both"/>
        <w:rPr>
          <w:rFonts w:ascii="Nokia Sans S60" w:hAnsi="Nokia Sans S60" w:cs="Nokia Sans S60"/>
          <w:sz w:val="24"/>
          <w:szCs w:val="24"/>
          <w:lang w:val="en-US"/>
        </w:rPr>
      </w:pPr>
      <w:r>
        <w:rPr>
          <w:rFonts w:cs="Nokia Sans S60" w:ascii="Nokia Sans S60" w:hAnsi="Nokia Sans S60"/>
          <w:sz w:val="24"/>
          <w:szCs w:val="24"/>
          <w:lang w:val="en-US"/>
        </w:rPr>
        <w:t>has worked</w:t>
      </w:r>
      <w:r>
        <w:rPr>
          <w:rFonts w:cs="Nokia Sans S60" w:ascii="Nokia Sans S60" w:hAnsi="Nokia Sans S60"/>
          <w:sz w:val="24"/>
          <w:szCs w:val="24"/>
          <w:lang w:val="en-US"/>
        </w:rPr>
        <w:t xml:space="preserve"> (work) there for twenty years.</w:t>
      </w:r>
    </w:p>
    <w:p>
      <w:pPr>
        <w:pStyle w:val="Normal"/>
        <w:spacing w:lineRule="auto" w:line="276"/>
        <w:jc w:val="both"/>
        <w:rPr>
          <w:rFonts w:ascii="Nokia Sans S60" w:hAnsi="Nokia Sans S60" w:cs="Nokia Sans S60"/>
          <w:sz w:val="24"/>
          <w:szCs w:val="24"/>
          <w:lang w:val="en-US"/>
        </w:rPr>
      </w:pPr>
      <w:r>
        <w:rPr>
          <w:rFonts w:cs="Nokia Sans S60" w:ascii="Nokia Sans S60" w:hAnsi="Nokia Sans S60"/>
          <w:sz w:val="24"/>
          <w:szCs w:val="24"/>
          <w:lang w:val="en-US"/>
        </w:rPr>
        <w:t xml:space="preserve">2. I </w:t>
      </w:r>
      <w:r>
        <w:rPr>
          <w:rFonts w:cs="Nokia Sans S60" w:ascii="Nokia Sans S60" w:hAnsi="Nokia Sans S60"/>
          <w:sz w:val="24"/>
          <w:szCs w:val="24"/>
          <w:lang w:val="en-US"/>
        </w:rPr>
        <w:t>have just met</w:t>
      </w:r>
      <w:r>
        <w:rPr>
          <w:rFonts w:cs="Nokia Sans S60" w:ascii="Nokia Sans S60" w:hAnsi="Nokia Sans S60"/>
          <w:sz w:val="24"/>
          <w:szCs w:val="24"/>
          <w:lang w:val="en-US"/>
        </w:rPr>
        <w:t xml:space="preserve"> (just/meet) our teacher. </w:t>
      </w:r>
    </w:p>
    <w:p>
      <w:pPr>
        <w:pStyle w:val="Normal"/>
        <w:spacing w:lineRule="auto" w:line="276"/>
        <w:jc w:val="both"/>
        <w:rPr>
          <w:rFonts w:ascii="Nokia Sans S60" w:hAnsi="Nokia Sans S60" w:cs="Nokia Sans S60"/>
          <w:sz w:val="24"/>
          <w:szCs w:val="24"/>
          <w:lang w:val="en-US"/>
        </w:rPr>
      </w:pPr>
      <w:r>
        <w:rPr>
          <w:rFonts w:cs="Nokia Sans S60" w:ascii="Nokia Sans S60" w:hAnsi="Nokia Sans S60"/>
          <w:sz w:val="24"/>
          <w:szCs w:val="24"/>
          <w:lang w:val="en-US"/>
        </w:rPr>
        <w:t xml:space="preserve">3. The gangsters </w:t>
      </w:r>
      <w:r>
        <w:rPr>
          <w:rFonts w:cs="Nokia Sans S60" w:ascii="Nokia Sans S60" w:hAnsi="Nokia Sans S60"/>
          <w:sz w:val="24"/>
          <w:szCs w:val="24"/>
          <w:lang w:val="en-US"/>
        </w:rPr>
        <w:t>has already decided</w:t>
      </w:r>
      <w:r>
        <w:rPr>
          <w:rFonts w:cs="Nokia Sans S60" w:ascii="Nokia Sans S60" w:hAnsi="Nokia Sans S60"/>
          <w:sz w:val="24"/>
          <w:szCs w:val="24"/>
          <w:lang w:val="en-US"/>
        </w:rPr>
        <w:t xml:space="preserve"> (already / decide) what to do with the money. </w:t>
      </w:r>
    </w:p>
    <w:p>
      <w:pPr>
        <w:pStyle w:val="Normal"/>
        <w:spacing w:lineRule="auto" w:line="276"/>
        <w:jc w:val="both"/>
        <w:rPr>
          <w:rFonts w:ascii="Nokia Sans S60" w:hAnsi="Nokia Sans S60" w:cs="Nokia Sans S60"/>
          <w:sz w:val="24"/>
          <w:szCs w:val="24"/>
          <w:lang w:val="en-US"/>
        </w:rPr>
      </w:pPr>
      <w:r>
        <w:rPr>
          <w:rFonts w:cs="Nokia Sans S60" w:ascii="Nokia Sans S60" w:hAnsi="Nokia Sans S60"/>
          <w:sz w:val="24"/>
          <w:szCs w:val="24"/>
          <w:lang w:val="en-US"/>
        </w:rPr>
        <w:t xml:space="preserve">4. Last night they </w:t>
      </w:r>
      <w:r>
        <w:rPr>
          <w:rFonts w:cs="Nokia Sans S60" w:ascii="Nokia Sans S60" w:hAnsi="Nokia Sans S60"/>
          <w:sz w:val="24"/>
          <w:szCs w:val="24"/>
          <w:lang w:val="en-US"/>
        </w:rPr>
        <w:t>decided</w:t>
      </w:r>
      <w:r>
        <w:rPr>
          <w:rFonts w:cs="Nokia Sans S60" w:ascii="Nokia Sans S60" w:hAnsi="Nokia Sans S60"/>
          <w:sz w:val="24"/>
          <w:szCs w:val="24"/>
          <w:lang w:val="en-US"/>
        </w:rPr>
        <w:t xml:space="preserve"> (decide) to buy a hotel. </w:t>
      </w:r>
    </w:p>
    <w:p>
      <w:pPr>
        <w:pStyle w:val="Normal"/>
        <w:spacing w:lineRule="auto" w:line="276"/>
        <w:jc w:val="both"/>
        <w:rPr>
          <w:rFonts w:ascii="Nokia Sans S60" w:hAnsi="Nokia Sans S60" w:cs="Nokia Sans S60"/>
          <w:sz w:val="24"/>
          <w:szCs w:val="24"/>
          <w:lang w:val="en-US"/>
        </w:rPr>
      </w:pPr>
      <w:r>
        <w:rPr>
          <w:rFonts w:cs="Nokia Sans S60" w:ascii="Nokia Sans S60" w:hAnsi="Nokia Sans S60"/>
          <w:sz w:val="24"/>
          <w:szCs w:val="24"/>
          <w:lang w:val="en-US"/>
        </w:rPr>
        <w:t xml:space="preserve">5. Helen speaks French so well because she </w:t>
      </w:r>
      <w:r>
        <w:rPr>
          <w:rFonts w:cs="Nokia Sans S60" w:ascii="Nokia Sans S60" w:hAnsi="Nokia Sans S60"/>
          <w:sz w:val="24"/>
          <w:szCs w:val="24"/>
          <w:lang w:val="en-US"/>
        </w:rPr>
        <w:t>has already lived</w:t>
      </w:r>
      <w:r>
        <w:rPr>
          <w:rFonts w:cs="Nokia Sans S60" w:ascii="Nokia Sans S60" w:hAnsi="Nokia Sans S60"/>
          <w:sz w:val="24"/>
          <w:szCs w:val="24"/>
          <w:lang w:val="en-US"/>
        </w:rPr>
        <w:t xml:space="preserve"> (already / live) in France for five years. </w:t>
      </w:r>
    </w:p>
    <w:p>
      <w:pPr>
        <w:pStyle w:val="Normal"/>
        <w:spacing w:lineRule="auto" w:line="276"/>
        <w:jc w:val="both"/>
        <w:rPr>
          <w:rFonts w:ascii="Nokia Sans S60" w:hAnsi="Nokia Sans S60" w:cs="Nokia Sans S60"/>
          <w:sz w:val="24"/>
          <w:szCs w:val="24"/>
          <w:lang w:val="en-US"/>
        </w:rPr>
      </w:pPr>
      <w:r>
        <w:rPr>
          <w:rFonts w:cs="Nokia Sans S60" w:ascii="Nokia Sans S60" w:hAnsi="Nokia Sans S60"/>
          <w:sz w:val="24"/>
          <w:szCs w:val="24"/>
          <w:lang w:val="en-US"/>
        </w:rPr>
        <w:t xml:space="preserve">6. She </w:t>
      </w:r>
      <w:r>
        <w:rPr>
          <w:rFonts w:cs="Nokia Sans S60" w:ascii="Nokia Sans S60" w:hAnsi="Nokia Sans S60"/>
          <w:sz w:val="24"/>
          <w:szCs w:val="24"/>
          <w:lang w:val="en-US"/>
        </w:rPr>
        <w:t>lived</w:t>
      </w:r>
      <w:r>
        <w:rPr>
          <w:rFonts w:cs="Nokia Sans S60" w:ascii="Nokia Sans S60" w:hAnsi="Nokia Sans S60"/>
          <w:sz w:val="24"/>
          <w:szCs w:val="24"/>
          <w:lang w:val="en-US"/>
        </w:rPr>
        <w:t xml:space="preserve"> (live) there in 2018. </w:t>
      </w:r>
    </w:p>
    <w:p>
      <w:pPr>
        <w:pStyle w:val="Normal"/>
        <w:spacing w:lineRule="auto" w:line="276"/>
        <w:jc w:val="both"/>
        <w:rPr>
          <w:rFonts w:ascii="Nokia Sans S60" w:hAnsi="Nokia Sans S60" w:cs="Nokia Sans S60"/>
          <w:sz w:val="24"/>
          <w:szCs w:val="24"/>
          <w:lang w:val="en-US"/>
        </w:rPr>
      </w:pPr>
      <w:r>
        <w:rPr>
          <w:rFonts w:cs="Nokia Sans S60" w:ascii="Nokia Sans S60" w:hAnsi="Nokia Sans S60"/>
          <w:sz w:val="24"/>
          <w:szCs w:val="24"/>
          <w:lang w:val="en-US"/>
        </w:rPr>
        <w:t xml:space="preserve">7. The rain </w:t>
      </w:r>
      <w:r>
        <w:rPr>
          <w:rFonts w:cs="Nokia Sans S60" w:ascii="Nokia Sans S60" w:hAnsi="Nokia Sans S60"/>
          <w:sz w:val="24"/>
          <w:szCs w:val="24"/>
          <w:lang w:val="en-US"/>
        </w:rPr>
        <w:t>has stopped</w:t>
      </w:r>
      <w:r>
        <w:rPr>
          <w:rFonts w:cs="Nokia Sans S60" w:ascii="Nokia Sans S60" w:hAnsi="Nokia Sans S60"/>
          <w:sz w:val="24"/>
          <w:szCs w:val="24"/>
          <w:lang w:val="en-US"/>
        </w:rPr>
        <w:t xml:space="preserve"> (stop) and the sun is shining in the sky again. </w:t>
      </w:r>
    </w:p>
    <w:p>
      <w:pPr>
        <w:pStyle w:val="Normal"/>
        <w:spacing w:lineRule="auto" w:line="276"/>
        <w:jc w:val="both"/>
        <w:rPr>
          <w:rFonts w:ascii="Nokia Sans S60" w:hAnsi="Nokia Sans S60" w:cs="Nokia Sans S60"/>
          <w:sz w:val="24"/>
          <w:szCs w:val="24"/>
          <w:lang w:val="en-US"/>
        </w:rPr>
      </w:pPr>
      <w:r>
        <w:rPr>
          <w:rFonts w:cs="Nokia Sans S60" w:ascii="Nokia Sans S60" w:hAnsi="Nokia Sans S60"/>
          <w:sz w:val="24"/>
          <w:szCs w:val="24"/>
          <w:lang w:val="en-US"/>
        </w:rPr>
        <w:t xml:space="preserve">8. The rain </w:t>
      </w:r>
      <w:r>
        <w:rPr>
          <w:rFonts w:cs="Nokia Sans S60" w:ascii="Nokia Sans S60" w:hAnsi="Nokia Sans S60"/>
          <w:sz w:val="24"/>
          <w:szCs w:val="24"/>
          <w:lang w:val="en-US"/>
        </w:rPr>
        <w:t>stopped</w:t>
      </w:r>
      <w:r>
        <w:rPr>
          <w:rFonts w:cs="Nokia Sans S60" w:ascii="Nokia Sans S60" w:hAnsi="Nokia Sans S60"/>
          <w:sz w:val="24"/>
          <w:szCs w:val="24"/>
          <w:lang w:val="en-US"/>
        </w:rPr>
        <w:t xml:space="preserve"> (stop) half an hour ago. </w:t>
      </w:r>
    </w:p>
    <w:p>
      <w:pPr>
        <w:pStyle w:val="Normal"/>
        <w:spacing w:lineRule="auto" w:line="276"/>
        <w:jc w:val="both"/>
        <w:rPr>
          <w:rFonts w:ascii="Nokia Sans S60" w:hAnsi="Nokia Sans S60" w:cs="Nokia Sans S60"/>
          <w:sz w:val="24"/>
          <w:szCs w:val="24"/>
          <w:lang w:val="en-US"/>
        </w:rPr>
      </w:pPr>
      <w:r>
        <w:rPr>
          <w:rFonts w:cs="Nokia Sans S60" w:ascii="Nokia Sans S60" w:hAnsi="Nokia Sans S60"/>
          <w:sz w:val="24"/>
          <w:szCs w:val="24"/>
          <w:lang w:val="en-US"/>
        </w:rPr>
        <w:t xml:space="preserve">9. Mary </w:t>
      </w:r>
      <w:r>
        <w:rPr>
          <w:rFonts w:cs="Nokia Sans S60" w:ascii="Nokia Sans S60" w:hAnsi="Nokia Sans S60"/>
          <w:sz w:val="24"/>
          <w:szCs w:val="24"/>
          <w:lang w:val="en-US"/>
        </w:rPr>
        <w:t>has just bought</w:t>
      </w:r>
      <w:r>
        <w:rPr>
          <w:rFonts w:cs="Nokia Sans S60" w:ascii="Nokia Sans S60" w:hAnsi="Nokia Sans S60"/>
          <w:sz w:val="24"/>
          <w:szCs w:val="24"/>
          <w:lang w:val="en-US"/>
        </w:rPr>
        <w:t xml:space="preserve"> (just / buy) a new hat. It looks really nice. </w:t>
      </w:r>
    </w:p>
    <w:p>
      <w:pPr>
        <w:pStyle w:val="Normal"/>
        <w:spacing w:lineRule="auto" w:line="276"/>
        <w:jc w:val="both"/>
        <w:rPr>
          <w:rFonts w:ascii="Nokia Sans S60" w:hAnsi="Nokia Sans S60" w:cs="Nokia Sans S60"/>
          <w:sz w:val="24"/>
          <w:szCs w:val="24"/>
          <w:lang w:val="en-US"/>
        </w:rPr>
      </w:pPr>
      <w:r>
        <w:rPr>
          <w:rFonts w:cs="Nokia Sans S60" w:ascii="Nokia Sans S60" w:hAnsi="Nokia Sans S60"/>
          <w:sz w:val="24"/>
          <w:szCs w:val="24"/>
          <w:lang w:val="en-US"/>
        </w:rPr>
        <w:t xml:space="preserve">10. I </w:t>
      </w:r>
      <w:r>
        <w:rPr>
          <w:rFonts w:cs="Nokia Sans S60" w:ascii="Nokia Sans S60" w:hAnsi="Nokia Sans S60"/>
          <w:sz w:val="24"/>
          <w:szCs w:val="24"/>
          <w:lang w:val="en-US"/>
        </w:rPr>
        <w:t>bought</w:t>
      </w:r>
      <w:r>
        <w:rPr>
          <w:rFonts w:cs="Nokia Sans S60" w:ascii="Nokia Sans S60" w:hAnsi="Nokia Sans S60"/>
          <w:sz w:val="24"/>
          <w:szCs w:val="24"/>
          <w:lang w:val="en-US"/>
        </w:rPr>
        <w:t xml:space="preserve"> (buy) shoes yesterday. </w:t>
      </w:r>
    </w:p>
    <w:p>
      <w:pPr>
        <w:pStyle w:val="Normal"/>
        <w:spacing w:lineRule="auto" w:line="276"/>
        <w:jc w:val="both"/>
        <w:rPr>
          <w:rFonts w:ascii="Nokia Sans S60" w:hAnsi="Nokia Sans S60" w:cs="Nokia Sans S60"/>
          <w:sz w:val="24"/>
          <w:szCs w:val="24"/>
          <w:lang w:val="en-US"/>
        </w:rPr>
      </w:pPr>
      <w:r>
        <w:rPr>
          <w:rFonts w:cs="Nokia Sans S60" w:ascii="Nokia Sans S60" w:hAnsi="Nokia Sans S60"/>
          <w:sz w:val="24"/>
          <w:szCs w:val="24"/>
          <w:lang w:val="en-US"/>
        </w:rPr>
        <w:t xml:space="preserve">11. I </w:t>
      </w:r>
      <w:r>
        <w:rPr>
          <w:rFonts w:cs="Nokia Sans S60" w:ascii="Nokia Sans S60" w:hAnsi="Nokia Sans S60"/>
          <w:sz w:val="24"/>
          <w:szCs w:val="24"/>
          <w:lang w:val="en-US"/>
        </w:rPr>
        <w:t>have written</w:t>
      </w:r>
      <w:r>
        <w:rPr>
          <w:rFonts w:cs="Nokia Sans S60" w:ascii="Nokia Sans S60" w:hAnsi="Nokia Sans S60"/>
          <w:sz w:val="24"/>
          <w:szCs w:val="24"/>
          <w:lang w:val="en-US"/>
        </w:rPr>
        <w:t xml:space="preserve"> (write) five letters since you called me. </w:t>
      </w:r>
    </w:p>
    <w:p>
      <w:pPr>
        <w:pStyle w:val="Normal"/>
        <w:spacing w:lineRule="auto" w:line="276"/>
        <w:jc w:val="both"/>
        <w:rPr>
          <w:rFonts w:ascii="Nokia Sans S60" w:hAnsi="Nokia Sans S60" w:cs="Nokia Sans S60"/>
          <w:sz w:val="24"/>
          <w:szCs w:val="24"/>
          <w:lang w:val="en-US"/>
        </w:rPr>
      </w:pPr>
      <w:r>
        <w:rPr>
          <w:rFonts w:cs="Nokia Sans S60" w:ascii="Nokia Sans S60" w:hAnsi="Nokia Sans S60"/>
          <w:sz w:val="24"/>
          <w:szCs w:val="24"/>
          <w:lang w:val="en-US"/>
        </w:rPr>
        <w:t xml:space="preserve">12. Tchaikovsky </w:t>
      </w:r>
      <w:r>
        <w:rPr>
          <w:rFonts w:cs="Nokia Sans S60" w:ascii="Nokia Sans S60" w:hAnsi="Nokia Sans S60"/>
          <w:sz w:val="24"/>
          <w:szCs w:val="24"/>
          <w:lang w:val="en-US"/>
        </w:rPr>
        <w:t>has never met</w:t>
      </w:r>
      <w:r>
        <w:rPr>
          <w:rFonts w:cs="Nokia Sans S60" w:ascii="Nokia Sans S60" w:hAnsi="Nokia Sans S60"/>
          <w:sz w:val="24"/>
          <w:szCs w:val="24"/>
          <w:lang w:val="en-US"/>
        </w:rPr>
        <w:t xml:space="preserve"> (never/meet) Gagarin. </w:t>
      </w:r>
    </w:p>
    <w:p>
      <w:pPr>
        <w:pStyle w:val="Normal"/>
        <w:spacing w:lineRule="auto" w:line="276"/>
        <w:jc w:val="both"/>
        <w:rPr>
          <w:rFonts w:ascii="Nokia Sans S60" w:hAnsi="Nokia Sans S60" w:cs="Nokia Sans S60"/>
          <w:sz w:val="24"/>
          <w:szCs w:val="24"/>
          <w:lang w:val="en-US"/>
        </w:rPr>
      </w:pPr>
      <w:r>
        <w:rPr>
          <w:rFonts w:cs="Nokia Sans S60" w:ascii="Nokia Sans S60" w:hAnsi="Nokia Sans S60"/>
          <w:sz w:val="24"/>
          <w:szCs w:val="24"/>
          <w:lang w:val="en-US"/>
        </w:rPr>
        <w:t xml:space="preserve">13. I </w:t>
      </w:r>
      <w:r>
        <w:rPr>
          <w:rFonts w:cs="Nokia Sans S60" w:ascii="Nokia Sans S60" w:hAnsi="Nokia Sans S60"/>
          <w:sz w:val="24"/>
          <w:szCs w:val="24"/>
          <w:lang w:val="en-US"/>
        </w:rPr>
        <w:t>have never met</w:t>
      </w:r>
      <w:r>
        <w:rPr>
          <w:rFonts w:cs="Nokia Sans S60" w:ascii="Nokia Sans S60" w:hAnsi="Nokia Sans S60"/>
          <w:sz w:val="24"/>
          <w:szCs w:val="24"/>
          <w:lang w:val="en-US"/>
        </w:rPr>
        <w:t xml:space="preserve"> (never/meet) a rapper in my life.</w:t>
      </w:r>
    </w:p>
    <w:p>
      <w:pPr>
        <w:pStyle w:val="Normal"/>
        <w:spacing w:lineRule="auto" w:line="276"/>
        <w:jc w:val="both"/>
        <w:rPr>
          <w:rFonts w:ascii="Nokia Sans S60" w:hAnsi="Nokia Sans S60" w:cs="Nokia Sans S60"/>
          <w:sz w:val="24"/>
          <w:szCs w:val="24"/>
          <w:lang w:val="en-US"/>
        </w:rPr>
      </w:pPr>
      <w:r>
        <w:rPr>
          <w:rFonts w:cs="Nokia Sans S60" w:ascii="Nokia Sans S60" w:hAnsi="Nokia Sans S60"/>
          <w:sz w:val="24"/>
          <w:szCs w:val="24"/>
          <w:lang w:val="en-US"/>
        </w:rPr>
        <w:t>14. I’m very fit because</w:t>
      </w:r>
      <w:bookmarkStart w:id="0" w:name="_GoBack"/>
      <w:bookmarkEnd w:id="0"/>
      <w:r>
        <w:rPr>
          <w:rFonts w:cs="Nokia Sans S60" w:ascii="Nokia Sans S60" w:hAnsi="Nokia Sans S60"/>
          <w:sz w:val="24"/>
          <w:szCs w:val="24"/>
          <w:lang w:val="en-US"/>
        </w:rPr>
        <w:t xml:space="preserve"> </w:t>
      </w:r>
      <w:r>
        <w:rPr>
          <w:rFonts w:cs="Nokia Sans S60" w:ascii="Nokia Sans S60" w:hAnsi="Nokia Sans S60"/>
          <w:sz w:val="24"/>
          <w:szCs w:val="24"/>
          <w:lang w:val="en-US"/>
        </w:rPr>
        <w:t>I have always played</w:t>
      </w:r>
      <w:r>
        <w:rPr>
          <w:rFonts w:cs="Nokia Sans S60" w:ascii="Nokia Sans S60" w:hAnsi="Nokia Sans S60"/>
          <w:sz w:val="24"/>
          <w:szCs w:val="24"/>
          <w:lang w:val="en-US"/>
        </w:rPr>
        <w:t xml:space="preserve"> (always / play) tennis.</w:t>
      </w:r>
    </w:p>
    <w:p>
      <w:pPr>
        <w:pStyle w:val="Normal"/>
        <w:spacing w:lineRule="auto" w:line="276"/>
        <w:jc w:val="both"/>
        <w:rPr>
          <w:rFonts w:ascii="Nokia Sans S60" w:hAnsi="Nokia Sans S60" w:cs="Nokia Sans S60"/>
          <w:sz w:val="24"/>
          <w:szCs w:val="24"/>
          <w:lang w:val="en-US"/>
        </w:rPr>
      </w:pPr>
      <w:r>
        <w:rPr>
          <w:rFonts w:cs="Nokia Sans S60" w:ascii="Nokia Sans S60" w:hAnsi="Nokia Sans S60"/>
          <w:sz w:val="24"/>
          <w:szCs w:val="24"/>
          <w:lang w:val="en-US"/>
        </w:rPr>
        <w:t xml:space="preserve">15. Mozart </w:t>
      </w:r>
      <w:r>
        <w:rPr>
          <w:rFonts w:cs="Nokia Sans S60" w:ascii="Nokia Sans S60" w:hAnsi="Nokia Sans S60"/>
          <w:sz w:val="24"/>
          <w:szCs w:val="24"/>
          <w:lang w:val="en-US"/>
        </w:rPr>
        <w:t>always wrote</w:t>
      </w:r>
      <w:r>
        <w:rPr>
          <w:rFonts w:cs="Nokia Sans S60" w:ascii="Nokia Sans S60" w:hAnsi="Nokia Sans S60"/>
          <w:sz w:val="24"/>
          <w:szCs w:val="24"/>
          <w:lang w:val="en-US"/>
        </w:rPr>
        <w:t xml:space="preserve"> (always / write) good music.</w:t>
      </w:r>
    </w:p>
    <w:p>
      <w:pPr>
        <w:pStyle w:val="Normal"/>
        <w:spacing w:lineRule="auto" w:line="276"/>
        <w:jc w:val="both"/>
        <w:rPr>
          <w:rFonts w:ascii="Nokia Sans S60" w:hAnsi="Nokia Sans S60" w:cs="Nokia Sans S60"/>
          <w:b/>
          <w:b/>
          <w:sz w:val="24"/>
          <w:szCs w:val="24"/>
        </w:rPr>
      </w:pPr>
      <w:r>
        <w:rPr>
          <w:rFonts w:cs="Nokia Sans S60" w:ascii="Nokia Sans S60" w:hAnsi="Nokia Sans S60"/>
          <w:b/>
          <w:sz w:val="24"/>
          <w:szCs w:val="24"/>
        </w:rPr>
        <w:t>3. Complete the story. Put the verb in brackets into the Present Perfect or Past Simple.</w:t>
      </w:r>
    </w:p>
    <w:p>
      <w:pPr>
        <w:pStyle w:val="Normal"/>
        <w:spacing w:lineRule="auto" w:line="276"/>
        <w:jc w:val="both"/>
        <w:rPr>
          <w:rFonts w:ascii="Nokia Sans S60" w:hAnsi="Nokia Sans S60" w:cs="Nokia Sans S60"/>
          <w:sz w:val="24"/>
          <w:szCs w:val="24"/>
        </w:rPr>
      </w:pPr>
      <w:r>
        <w:rPr>
          <w:rFonts w:cs="Nokia Sans S60" w:ascii="Nokia Sans S60" w:hAnsi="Nokia Sans S60"/>
          <w:sz w:val="24"/>
          <w:szCs w:val="24"/>
        </w:rPr>
        <w:t>Two men met and started talking. One of them was very unhappy. 'Life is terrible,' he said. 'Everything in the world is ugly and has no meaning.'</w:t>
      </w:r>
    </w:p>
    <w:p>
      <w:pPr>
        <w:pStyle w:val="Normal"/>
        <w:spacing w:lineRule="auto" w:line="276"/>
        <w:jc w:val="left"/>
        <w:rPr>
          <w:rFonts w:ascii="Nokia Sans S60" w:hAnsi="Nokia Sans S60" w:cs="Nokia Sans S60"/>
          <w:sz w:val="24"/>
          <w:szCs w:val="24"/>
        </w:rPr>
      </w:pPr>
      <w:r>
        <w:rPr>
          <w:rFonts w:cs="Nokia Sans S60" w:ascii="Nokia Sans S60" w:hAnsi="Nokia Sans S60"/>
          <w:sz w:val="24"/>
          <w:szCs w:val="24"/>
        </w:rPr>
        <w:t xml:space="preserve">'I don't agree,' said the other man. 'Life is wonderful! The world is beautiful! Think of Italy with all its art and culture! (1) </w:t>
      </w:r>
      <w:r>
        <w:rPr>
          <w:rFonts w:cs="Nokia Sans S60" w:ascii="Nokia Sans S60" w:hAnsi="Nokia Sans S60"/>
          <w:sz w:val="24"/>
          <w:szCs w:val="24"/>
          <w:lang w:val="en-GB"/>
        </w:rPr>
        <w:t>Have</w:t>
      </w:r>
      <w:r>
        <w:rPr>
          <w:rFonts w:cs="Nokia Sans S60" w:ascii="Nokia Sans S60" w:hAnsi="Nokia Sans S60"/>
          <w:sz w:val="24"/>
          <w:szCs w:val="24"/>
        </w:rPr>
        <w:t xml:space="preserve"> you ever </w:t>
      </w:r>
      <w:r>
        <w:rPr>
          <w:rFonts w:cs="Nokia Sans S60" w:ascii="Nokia Sans S60" w:hAnsi="Nokia Sans S60"/>
          <w:sz w:val="24"/>
          <w:szCs w:val="24"/>
          <w:lang w:val="en-GB"/>
        </w:rPr>
        <w:t>been</w:t>
      </w:r>
      <w:r>
        <w:rPr>
          <w:rFonts w:cs="Nokia Sans S60" w:ascii="Nokia Sans S60" w:hAnsi="Nokia Sans S60"/>
          <w:sz w:val="24"/>
          <w:szCs w:val="24"/>
        </w:rPr>
        <w:t xml:space="preserve"> (be) to Italy?'</w:t>
      </w:r>
    </w:p>
    <w:p>
      <w:pPr>
        <w:pStyle w:val="Normal"/>
        <w:spacing w:lineRule="auto" w:line="276"/>
        <w:jc w:val="left"/>
        <w:rPr>
          <w:rFonts w:ascii="Nokia Sans S60" w:hAnsi="Nokia Sans S60" w:cs="Nokia Sans S60"/>
          <w:sz w:val="24"/>
          <w:szCs w:val="24"/>
        </w:rPr>
      </w:pPr>
      <w:r>
        <w:rPr>
          <w:rFonts w:cs="Nokia Sans S60" w:ascii="Nokia Sans S60" w:hAnsi="Nokia Sans S60"/>
          <w:sz w:val="24"/>
          <w:szCs w:val="24"/>
        </w:rPr>
        <w:t xml:space="preserve">'Yes,' replied the sad man. 'I (2) </w:t>
      </w:r>
      <w:r>
        <w:rPr>
          <w:rFonts w:cs="Nokia Sans S60" w:ascii="Nokia Sans S60" w:hAnsi="Nokia Sans S60"/>
          <w:sz w:val="24"/>
          <w:szCs w:val="24"/>
          <w:lang w:val="en-GB"/>
        </w:rPr>
        <w:t>went</w:t>
      </w:r>
      <w:r>
        <w:rPr>
          <w:rFonts w:cs="Nokia Sans S60" w:ascii="Nokia Sans S60" w:hAnsi="Nokia Sans S60"/>
          <w:sz w:val="24"/>
          <w:szCs w:val="24"/>
        </w:rPr>
        <w:t xml:space="preserve"> (go) there last year. I (3) </w:t>
      </w:r>
      <w:r>
        <w:rPr>
          <w:rFonts w:cs="Nokia Sans S60" w:ascii="Nokia Sans S60" w:hAnsi="Nokia Sans S60"/>
          <w:sz w:val="24"/>
          <w:szCs w:val="24"/>
          <w:lang w:val="en-GB"/>
        </w:rPr>
        <w:t xml:space="preserve">haven’t </w:t>
      </w:r>
      <w:r>
        <w:rPr>
          <w:rFonts w:cs="Nokia Sans S60" w:ascii="Nokia Sans S60" w:hAnsi="Nokia Sans S60"/>
          <w:sz w:val="24"/>
          <w:szCs w:val="24"/>
        </w:rPr>
        <w:t xml:space="preserve"> like (not like) it.'</w:t>
      </w:r>
    </w:p>
    <w:p>
      <w:pPr>
        <w:pStyle w:val="Normal"/>
        <w:spacing w:lineRule="auto" w:line="276"/>
        <w:jc w:val="left"/>
        <w:rPr>
          <w:rFonts w:ascii="Nokia Sans S60" w:hAnsi="Nokia Sans S60" w:cs="Nokia Sans S60"/>
          <w:sz w:val="24"/>
          <w:szCs w:val="24"/>
        </w:rPr>
      </w:pPr>
      <w:r>
        <w:rPr>
          <w:rFonts w:cs="Nokia Sans S60" w:ascii="Nokia Sans S60" w:hAnsi="Nokia Sans S60"/>
          <w:sz w:val="24"/>
          <w:szCs w:val="24"/>
        </w:rPr>
        <w:t xml:space="preserve">'What about the beauty of the world? (4) </w:t>
      </w:r>
      <w:r>
        <w:rPr>
          <w:rFonts w:cs="Nokia Sans S60" w:ascii="Nokia Sans S60" w:hAnsi="Nokia Sans S60"/>
          <w:sz w:val="24"/>
          <w:szCs w:val="24"/>
          <w:lang w:val="en-GB"/>
        </w:rPr>
        <w:t>Have</w:t>
      </w:r>
      <w:r>
        <w:rPr>
          <w:rFonts w:cs="Nokia Sans S60" w:ascii="Nokia Sans S60" w:hAnsi="Nokia Sans S60"/>
          <w:sz w:val="24"/>
          <w:szCs w:val="24"/>
        </w:rPr>
        <w:t xml:space="preserve"> you ever </w:t>
      </w:r>
      <w:r>
        <w:rPr>
          <w:rFonts w:cs="Nokia Sans S60" w:ascii="Nokia Sans S60" w:hAnsi="Nokia Sans S60"/>
          <w:sz w:val="24"/>
          <w:szCs w:val="24"/>
          <w:lang w:val="en-GB"/>
        </w:rPr>
        <w:t>seen</w:t>
      </w:r>
      <w:r>
        <w:rPr>
          <w:rFonts w:cs="Nokia Sans S60" w:ascii="Nokia Sans S60" w:hAnsi="Nokia Sans S60"/>
          <w:sz w:val="24"/>
          <w:szCs w:val="24"/>
        </w:rPr>
        <w:t xml:space="preserve"> (see) the Northern Lights and the midnight sun?'</w:t>
      </w:r>
    </w:p>
    <w:p>
      <w:pPr>
        <w:pStyle w:val="Normal"/>
        <w:spacing w:lineRule="auto" w:line="276"/>
        <w:jc w:val="left"/>
        <w:rPr>
          <w:rFonts w:ascii="Nokia Sans S60" w:hAnsi="Nokia Sans S60" w:cs="Nokia Sans S60"/>
          <w:sz w:val="24"/>
          <w:szCs w:val="24"/>
        </w:rPr>
      </w:pPr>
      <w:r>
        <w:rPr>
          <w:rFonts w:cs="Nokia Sans S60" w:ascii="Nokia Sans S60" w:hAnsi="Nokia Sans S60"/>
          <w:sz w:val="24"/>
          <w:szCs w:val="24"/>
        </w:rPr>
        <w:t xml:space="preserve">'Yes,' said the unhappy man. 'I (5) </w:t>
      </w:r>
      <w:r>
        <w:rPr>
          <w:rFonts w:cs="Nokia Sans S60" w:ascii="Nokia Sans S60" w:hAnsi="Nokia Sans S60"/>
          <w:sz w:val="24"/>
          <w:szCs w:val="24"/>
          <w:lang w:val="en-GB"/>
        </w:rPr>
        <w:t>went</w:t>
      </w:r>
      <w:r>
        <w:rPr>
          <w:rFonts w:cs="Nokia Sans S60" w:ascii="Nokia Sans S60" w:hAnsi="Nokia Sans S60"/>
          <w:sz w:val="24"/>
          <w:szCs w:val="24"/>
        </w:rPr>
        <w:t xml:space="preserve"> (go) to Norway with my wife two years ago, and we (6) </w:t>
      </w:r>
      <w:r>
        <w:rPr>
          <w:rFonts w:cs="Nokia Sans S60" w:ascii="Nokia Sans S60" w:hAnsi="Nokia Sans S60"/>
          <w:sz w:val="24"/>
          <w:szCs w:val="24"/>
          <w:lang w:val="en-GB"/>
        </w:rPr>
        <w:t>saw</w:t>
      </w:r>
      <w:r>
        <w:rPr>
          <w:rFonts w:cs="Nokia Sans S60" w:ascii="Nokia Sans S60" w:hAnsi="Nokia Sans S60"/>
          <w:sz w:val="24"/>
          <w:szCs w:val="24"/>
        </w:rPr>
        <w:t xml:space="preserve"> (see) the Northern Lights and the midnight sun. I (7) </w:t>
      </w:r>
      <w:r>
        <w:rPr>
          <w:rFonts w:cs="Nokia Sans S60" w:ascii="Nokia Sans S60" w:hAnsi="Nokia Sans S60"/>
          <w:sz w:val="24"/>
          <w:szCs w:val="24"/>
          <w:lang w:val="en-GB"/>
        </w:rPr>
        <w:t>didn’t enjoy</w:t>
      </w:r>
      <w:r>
        <w:rPr>
          <w:rFonts w:cs="Nokia Sans S60" w:ascii="Nokia Sans S60" w:hAnsi="Nokia Sans S60"/>
          <w:sz w:val="24"/>
          <w:szCs w:val="24"/>
        </w:rPr>
        <w:t xml:space="preserve"> (not enjoy) it. I'm not interested in tricks of light.'</w:t>
      </w:r>
    </w:p>
    <w:p>
      <w:pPr>
        <w:pStyle w:val="Normal"/>
        <w:spacing w:lineRule="auto" w:line="276"/>
        <w:jc w:val="left"/>
        <w:rPr>
          <w:rFonts w:ascii="Nokia Sans S60" w:hAnsi="Nokia Sans S60" w:cs="Nokia Sans S60"/>
          <w:sz w:val="24"/>
          <w:szCs w:val="24"/>
        </w:rPr>
      </w:pPr>
      <w:r>
        <w:rPr>
          <w:rFonts w:cs="Nokia Sans S60" w:ascii="Nokia Sans S60" w:hAnsi="Nokia Sans S60"/>
          <w:sz w:val="24"/>
          <w:szCs w:val="24"/>
        </w:rPr>
        <w:t xml:space="preserve">'But the natural world is so amazing!' said the optimist. '(8) </w:t>
      </w:r>
      <w:r>
        <w:rPr>
          <w:rFonts w:cs="Nokia Sans S60" w:ascii="Nokia Sans S60" w:hAnsi="Nokia Sans S60"/>
          <w:sz w:val="24"/>
          <w:szCs w:val="24"/>
          <w:lang w:val="en-GB"/>
        </w:rPr>
        <w:t>have</w:t>
      </w:r>
      <w:r>
        <w:rPr>
          <w:rFonts w:cs="Nokia Sans S60" w:ascii="Nokia Sans S60" w:hAnsi="Nokia Sans S60"/>
          <w:sz w:val="24"/>
          <w:szCs w:val="24"/>
        </w:rPr>
        <w:t xml:space="preserve"> you ever </w:t>
      </w:r>
      <w:r>
        <w:rPr>
          <w:rFonts w:cs="Nokia Sans S60" w:ascii="Nokia Sans S60" w:hAnsi="Nokia Sans S60"/>
          <w:sz w:val="24"/>
          <w:szCs w:val="24"/>
          <w:lang w:val="en-GB"/>
        </w:rPr>
        <w:t>seen</w:t>
      </w:r>
      <w:r>
        <w:rPr>
          <w:rFonts w:cs="Nokia Sans S60" w:ascii="Nokia Sans S60" w:hAnsi="Nokia Sans S60"/>
          <w:sz w:val="24"/>
          <w:szCs w:val="24"/>
        </w:rPr>
        <w:t xml:space="preserve"> (see) lions in Africa?'</w:t>
      </w:r>
    </w:p>
    <w:p>
      <w:pPr>
        <w:pStyle w:val="Normal"/>
        <w:spacing w:lineRule="auto" w:line="276"/>
        <w:jc w:val="left"/>
        <w:rPr>
          <w:rFonts w:ascii="Nokia Sans S60" w:hAnsi="Nokia Sans S60" w:cs="Nokia Sans S60"/>
          <w:sz w:val="24"/>
          <w:szCs w:val="24"/>
        </w:rPr>
      </w:pPr>
      <w:r>
        <w:rPr>
          <w:rFonts w:cs="Nokia Sans S60" w:ascii="Nokia Sans S60" w:hAnsi="Nokia Sans S60"/>
          <w:sz w:val="24"/>
          <w:szCs w:val="24"/>
        </w:rPr>
        <w:t xml:space="preserve">'Yes, I have,' came the miserable reply. 'I (9) </w:t>
      </w:r>
      <w:r>
        <w:rPr>
          <w:rFonts w:cs="Nokia Sans S60" w:ascii="Nokia Sans S60" w:hAnsi="Nokia Sans S60"/>
          <w:sz w:val="24"/>
          <w:szCs w:val="24"/>
          <w:lang w:val="en-GB"/>
        </w:rPr>
        <w:t>went</w:t>
      </w:r>
      <w:r>
        <w:rPr>
          <w:rFonts w:cs="Nokia Sans S60" w:ascii="Nokia Sans S60" w:hAnsi="Nokia Sans S60"/>
          <w:sz w:val="24"/>
          <w:szCs w:val="24"/>
        </w:rPr>
        <w:t xml:space="preserve"> (go) on safari in 2017 in East Africa and I (10) </w:t>
      </w:r>
      <w:r>
        <w:rPr>
          <w:rFonts w:cs="Nokia Sans S60" w:ascii="Nokia Sans S60" w:hAnsi="Nokia Sans S60"/>
          <w:sz w:val="24"/>
          <w:szCs w:val="24"/>
          <w:lang w:val="en-GB"/>
        </w:rPr>
        <w:t>climbed</w:t>
      </w:r>
      <w:r>
        <w:rPr>
          <w:rFonts w:cs="Nokia Sans S60" w:ascii="Nokia Sans S60" w:hAnsi="Nokia Sans S60"/>
          <w:sz w:val="24"/>
          <w:szCs w:val="24"/>
        </w:rPr>
        <w:t xml:space="preserve"> (climb) Mount Kilimanjaro. The view wasn't worth the climb.'</w:t>
      </w:r>
    </w:p>
    <w:p>
      <w:pPr>
        <w:pStyle w:val="Normal"/>
        <w:spacing w:lineRule="auto" w:line="276"/>
        <w:jc w:val="left"/>
        <w:rPr>
          <w:rFonts w:ascii="Nokia Sans S60" w:hAnsi="Nokia Sans S60" w:cs="Nokia Sans S60"/>
          <w:sz w:val="24"/>
          <w:szCs w:val="24"/>
        </w:rPr>
      </w:pPr>
      <w:r>
        <w:rPr>
          <w:rFonts w:cs="Nokia Sans S60" w:ascii="Nokia Sans S60" w:hAnsi="Nokia Sans S60"/>
          <w:sz w:val="24"/>
          <w:szCs w:val="24"/>
        </w:rPr>
        <w:t>'Oh, dear,' said the happy man. 'I think you're very ill. You need to see the best psychiatrist in the world. His name is Doctor Greenbaum. He's the only man who can help you.'</w:t>
      </w:r>
    </w:p>
    <w:p>
      <w:pPr>
        <w:pStyle w:val="Normal"/>
        <w:spacing w:lineRule="auto" w:line="276"/>
        <w:jc w:val="left"/>
        <w:rPr>
          <w:rFonts w:ascii="Nokia Sans S60" w:hAnsi="Nokia Sans S60" w:cs="Nokia Sans S60"/>
          <w:sz w:val="24"/>
        </w:rPr>
      </w:pPr>
      <w:r>
        <w:rPr>
          <w:rFonts w:cs="Nokia Sans S60" w:ascii="Nokia Sans S60" w:hAnsi="Nokia Sans S60"/>
          <w:sz w:val="24"/>
          <w:szCs w:val="24"/>
        </w:rPr>
        <w:t>'I AM Doctor Greenbaum,' replied the man sadly.</w:t>
      </w:r>
      <w:r>
        <w:rPr>
          <w:rFonts w:cs="Nokia Sans S60" w:ascii="Nokia Sans S60" w:hAnsi="Nokia Sans S60"/>
          <w:sz w:val="24"/>
          <w:szCs w:val="24"/>
          <w:lang w:val="en-US"/>
        </w:rPr>
        <w:t xml:space="preserve"> </w:t>
      </w:r>
    </w:p>
    <w:sectPr>
      <w:type w:val="nextPage"/>
      <w:pgSz w:w="11906" w:h="16838"/>
      <w:pgMar w:left="426" w:right="424" w:header="0" w:top="284" w:footer="0" w:bottom="284" w:gutter="0"/>
      <w:pgNumType w:fmt="decimal"/>
      <w:formProt w:val="false"/>
      <w:textDirection w:val="lrTb"/>
      <w:docGrid w:type="default" w:linePitch="381"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Nokia Sans S60">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rebuchet MS" w:cs="" w:cstheme="minorBidi" w:eastAsiaTheme="minorHAnsi"/>
        <w:sz w:val="28"/>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00602"/>
    <w:pPr>
      <w:widowControl/>
      <w:bidi w:val="0"/>
      <w:spacing w:lineRule="auto" w:line="259" w:before="0" w:after="0"/>
      <w:jc w:val="left"/>
    </w:pPr>
    <w:rPr>
      <w:rFonts w:ascii="Times New Roman" w:hAnsi="Times New Roman" w:eastAsia="Trebuchet MS" w:cs="" w:cstheme="minorBidi" w:eastAsiaTheme="minorHAnsi"/>
      <w:color w:val="auto"/>
      <w:kern w:val="0"/>
      <w:sz w:val="28"/>
      <w:szCs w:val="22"/>
      <w:lang w:val="en-GB"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uiPriority w:val="34"/>
    <w:qFormat/>
    <w:rsid w:val="00bd2b1f"/>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f643e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a1"/>
    <w:uiPriority w:val="39"/>
    <w:rsid w:val="00c7277c"/>
    <w:pPr>
      <w:spacing w:line="240" w:lineRule="auto"/>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a1"/>
    <w:uiPriority w:val="39"/>
    <w:rsid w:val="00c7277c"/>
    <w:pPr>
      <w:spacing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Page.dotx</Template>
  <TotalTime>3</TotalTime>
  <Application>LibreOffice/6.4.3.2$Linux_X86_64 LibreOffice_project/40$Build-2</Application>
  <Pages>1</Pages>
  <Words>438</Words>
  <Characters>1927</Characters>
  <CharactersWithSpaces>2349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2019-10-29T08:23:00Z</dcterms:created>
  <dc:creator>Alex</dc:creator>
  <dc:description/>
  <dc:language>ru-RU</dc:language>
  <cp:lastModifiedBy/>
  <dcterms:modified xsi:type="dcterms:W3CDTF">2020-06-11T22:11:26Z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