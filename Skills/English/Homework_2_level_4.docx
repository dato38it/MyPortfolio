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15" w:rsidRPr="007715AC" w:rsidRDefault="00E54715" w:rsidP="00E54715">
      <w:pPr>
        <w:spacing w:line="240" w:lineRule="auto"/>
        <w:jc w:val="both"/>
        <w:rPr>
          <w:rFonts w:ascii="Nokia Sans S60" w:hAnsi="Nokia Sans S60" w:cs="Nokia Sans S60"/>
          <w:b/>
          <w:sz w:val="24"/>
          <w:szCs w:val="24"/>
          <w:lang w:val="en-US"/>
        </w:rPr>
      </w:pPr>
      <w:r w:rsidRPr="00126CB8"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5B925AE" wp14:editId="3AE75AFB">
            <wp:simplePos x="0" y="0"/>
            <wp:positionH relativeFrom="column">
              <wp:posOffset>5938520</wp:posOffset>
            </wp:positionH>
            <wp:positionV relativeFrom="paragraph">
              <wp:posOffset>241</wp:posOffset>
            </wp:positionV>
            <wp:extent cx="1104265" cy="1616075"/>
            <wp:effectExtent l="0" t="0" r="63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kia Sans S60" w:hAnsi="Nokia Sans S60" w:cs="Nokia Sans S60"/>
          <w:b/>
          <w:sz w:val="24"/>
          <w:szCs w:val="24"/>
          <w:lang w:val="en-US"/>
        </w:rPr>
        <w:t>HOMEWORK #2 (level 4)</w:t>
      </w:r>
      <w:r w:rsidRPr="007715AC">
        <w:rPr>
          <w:noProof/>
          <w:sz w:val="24"/>
          <w:szCs w:val="24"/>
          <w:lang w:val="en-US"/>
        </w:rPr>
        <w:t xml:space="preserve"> </w:t>
      </w:r>
    </w:p>
    <w:p w:rsidR="00E54715" w:rsidRPr="00525E6D" w:rsidRDefault="00E54715" w:rsidP="00E54715">
      <w:pPr>
        <w:spacing w:line="240" w:lineRule="auto"/>
        <w:rPr>
          <w:rFonts w:ascii="Nokia Sans S60" w:hAnsi="Nokia Sans S60" w:cs="Nokia Sans S60"/>
          <w:b/>
          <w:sz w:val="24"/>
          <w:szCs w:val="24"/>
          <w:lang w:val="en-US"/>
        </w:rPr>
      </w:pPr>
      <w:r w:rsidRPr="00525E6D">
        <w:rPr>
          <w:rFonts w:ascii="Nokia Sans S60" w:hAnsi="Nokia Sans S60" w:cs="Nokia Sans S60"/>
          <w:b/>
          <w:sz w:val="24"/>
          <w:szCs w:val="24"/>
          <w:lang w:val="en-US"/>
        </w:rPr>
        <w:t>1. Learn the new words and the rules of There was/were/will be/going to be</w:t>
      </w:r>
    </w:p>
    <w:p w:rsidR="00E54715" w:rsidRPr="00525E6D" w:rsidRDefault="00E54715" w:rsidP="00E54715">
      <w:pPr>
        <w:spacing w:line="240" w:lineRule="auto"/>
        <w:jc w:val="both"/>
        <w:rPr>
          <w:rFonts w:ascii="Nokia Sans S60" w:eastAsia="Trebuchet MS" w:hAnsi="Nokia Sans S60" w:cs="Nokia Sans S60"/>
          <w:b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2. Complete the s</w:t>
      </w:r>
      <w:r>
        <w:rPr>
          <w:rFonts w:ascii="Nokia Sans S60" w:eastAsia="Trebuchet MS" w:hAnsi="Nokia Sans S60" w:cs="Nokia Sans S60"/>
          <w:b/>
          <w:sz w:val="24"/>
          <w:szCs w:val="24"/>
          <w:lang w:val="en-US"/>
        </w:rPr>
        <w:t>entences with there was/wasn’t, there were/</w:t>
      </w:r>
      <w:r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weren’t, or Was there / Were there...?</w:t>
      </w:r>
      <w:r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</w:t>
      </w:r>
      <w:r w:rsidRPr="00EA442A">
        <w:rPr>
          <w:rFonts w:ascii="Nokia Sans S60" w:hAnsi="Nokia Sans S60" w:cs="Nokia Sans S60"/>
          <w:b/>
          <w:sz w:val="24"/>
          <w:szCs w:val="24"/>
          <w:lang w:val="en-US"/>
        </w:rPr>
        <w:t>+ a/an, or some / any.</w:t>
      </w:r>
    </w:p>
    <w:p w:rsidR="00E54715" w:rsidRPr="00525E6D" w:rsidRDefault="00E54715" w:rsidP="00E54715">
      <w:pPr>
        <w:spacing w:line="276" w:lineRule="auto"/>
        <w:ind w:left="426" w:hanging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1.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ab/>
        <w:t xml:space="preserve">A: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1</w:t>
      </w:r>
      <w:proofErr w:type="gramEnd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as</w:t>
      </w:r>
      <w:r w:rsidR="004320EA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there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any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supermarket in your town when you were a child?</w:t>
      </w:r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В: No, 2 </w:t>
      </w:r>
      <w:r w:rsidR="004320EA">
        <w:rPr>
          <w:rFonts w:ascii="Nokia Sans S60" w:eastAsia="Trebuchet MS" w:hAnsi="Nokia Sans S60" w:cs="Nokia Sans S60"/>
          <w:sz w:val="24"/>
          <w:szCs w:val="24"/>
          <w:lang w:val="en-US"/>
        </w:rPr>
        <w:t>THERE</w:t>
      </w:r>
      <w:r w:rsidRPr="009D19F7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3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>
        <w:rPr>
          <w:rFonts w:ascii="Nokia Sans S60" w:eastAsia="Trebuchet MS" w:hAnsi="Nokia Sans S60" w:cs="Nokia Sans S60"/>
          <w:sz w:val="24"/>
          <w:szCs w:val="24"/>
          <w:lang w:val="en-US"/>
        </w:rPr>
        <w:t>WAS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car park and two small shops.</w:t>
      </w:r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A: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4</w:t>
      </w:r>
      <w:proofErr w:type="gramEnd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Was there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any</w:t>
      </w:r>
      <w:r w:rsidR="004320EA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Italian restaurants? I love pizza!</w:t>
      </w:r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В: No,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5</w:t>
      </w:r>
      <w:proofErr w:type="gramEnd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there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wasn’t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,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but 6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there was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some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cafe. And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there </w:t>
      </w:r>
      <w:proofErr w:type="gramStart"/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7</w:t>
      </w:r>
      <w:proofErr w:type="gramEnd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pubs!</w:t>
      </w:r>
    </w:p>
    <w:p w:rsidR="00E54715" w:rsidRPr="00525E6D" w:rsidRDefault="00E54715" w:rsidP="00E54715">
      <w:pPr>
        <w:spacing w:line="276" w:lineRule="auto"/>
        <w:ind w:left="426" w:hanging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2.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ab/>
        <w:t xml:space="preserve">A: We were in a great hotel in Spain.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8</w:t>
      </w:r>
      <w:proofErr w:type="gramEnd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there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was a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big TV in our room!</w:t>
      </w:r>
    </w:p>
    <w:p w:rsidR="00E54715" w:rsidRPr="00525E6D" w:rsidRDefault="00E54715" w:rsidP="00E54715">
      <w:pPr>
        <w:spacing w:line="276" w:lineRule="auto"/>
        <w:ind w:firstLine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В Wow!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9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Was</w:t>
      </w:r>
      <w:r w:rsidR="004320EA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there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any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swimming pool?</w:t>
      </w:r>
      <w:proofErr w:type="gramEnd"/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A: Yes, 10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there were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two, and 11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there </w:t>
      </w:r>
      <w:r w:rsidR="004320EA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was</w:t>
      </w:r>
      <w:r w:rsidR="004320EA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fantastic gym.</w:t>
      </w:r>
    </w:p>
    <w:p w:rsidR="00E54715" w:rsidRPr="00525E6D" w:rsidRDefault="00E54715" w:rsidP="00E54715">
      <w:pPr>
        <w:spacing w:line="276" w:lineRule="auto"/>
        <w:ind w:firstLine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В: 12 </w:t>
      </w:r>
      <w:r w:rsidR="00C007DC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Was there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any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good restaurant in the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hotel?</w:t>
      </w:r>
      <w:proofErr w:type="gramEnd"/>
    </w:p>
    <w:p w:rsidR="00E54715" w:rsidRPr="00525E6D" w:rsidRDefault="00E54715" w:rsidP="00E54715">
      <w:pPr>
        <w:spacing w:line="276" w:lineRule="auto"/>
        <w:ind w:firstLine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A: Yes, the food was delicious!</w:t>
      </w:r>
    </w:p>
    <w:p w:rsidR="00E54715" w:rsidRPr="00525E6D" w:rsidRDefault="00E54715" w:rsidP="00E54715">
      <w:pPr>
        <w:spacing w:line="276" w:lineRule="auto"/>
        <w:ind w:left="426" w:hanging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3.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ab/>
        <w:t xml:space="preserve">A: </w:t>
      </w:r>
      <w:r w:rsidRPr="007E7B1E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13 </w:t>
      </w:r>
      <w:proofErr w:type="gramStart"/>
      <w:r w:rsidR="00C007DC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</w:t>
      </w:r>
      <w:proofErr w:type="gramEnd"/>
      <w:r w:rsidR="00C007DC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there</w:t>
      </w:r>
      <w:r w:rsidR="00C007D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>any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nice 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clothes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in the sale?</w:t>
      </w:r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В: Yes, </w:t>
      </w:r>
      <w:r w:rsidRPr="00792B8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14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there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were.</w:t>
      </w:r>
      <w:r w:rsidR="00C007D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proofErr w:type="gramStart"/>
      <w:r>
        <w:rPr>
          <w:rFonts w:ascii="Nokia Sans S60" w:eastAsia="Trebuchet MS" w:hAnsi="Nokia Sans S60" w:cs="Nokia Sans S60"/>
          <w:sz w:val="24"/>
          <w:szCs w:val="24"/>
          <w:lang w:val="en-US"/>
        </w:rPr>
        <w:t>15</w:t>
      </w:r>
      <w:proofErr w:type="gramEnd"/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there were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 some</w:t>
      </w:r>
      <w:r w:rsidR="00C007DC"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lovely sweaters. </w:t>
      </w:r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A: Great! </w:t>
      </w:r>
      <w:proofErr w:type="gramStart"/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1</w:t>
      </w:r>
      <w:r w:rsidRPr="007E7B1E">
        <w:rPr>
          <w:rFonts w:ascii="Nokia Sans S60" w:eastAsia="Trebuchet MS" w:hAnsi="Nokia Sans S60" w:cs="Nokia Sans S60"/>
          <w:sz w:val="24"/>
          <w:szCs w:val="24"/>
          <w:lang w:val="en-US"/>
        </w:rPr>
        <w:t>6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C007DC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 there</w:t>
      </w:r>
      <w:r w:rsidR="00C007D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C007D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any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jeans?</w:t>
      </w:r>
      <w:proofErr w:type="gramEnd"/>
    </w:p>
    <w:p w:rsidR="00E54715" w:rsidRPr="00525E6D" w:rsidRDefault="00E54715" w:rsidP="00E54715">
      <w:pPr>
        <w:spacing w:line="276" w:lineRule="auto"/>
        <w:ind w:left="426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>
        <w:rPr>
          <w:rFonts w:ascii="Nokia Sans S60" w:eastAsia="Trebuchet MS" w:hAnsi="Nokia Sans S60" w:cs="Nokia Sans S60"/>
          <w:sz w:val="24"/>
          <w:szCs w:val="24"/>
          <w:lang w:val="en-US"/>
        </w:rPr>
        <w:t>В: Yes, 17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there were</w:t>
      </w:r>
      <w:r w:rsidR="00C007DC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.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>but 18</w:t>
      </w:r>
      <w:r w:rsidR="00C007DC">
        <w:rPr>
          <w:rFonts w:ascii="Nokia Sans S60" w:eastAsia="Trebuchet MS" w:hAnsi="Nokia Sans S60" w:cs="Nokia Sans S60"/>
          <w:b/>
          <w:sz w:val="24"/>
          <w:szCs w:val="24"/>
          <w:lang w:val="en-US"/>
        </w:rPr>
        <w:t xml:space="preserve">, there </w:t>
      </w:r>
      <w:proofErr w:type="gramStart"/>
      <w:r w:rsidR="00C007DC" w:rsidRPr="00525E6D">
        <w:rPr>
          <w:rFonts w:ascii="Nokia Sans S60" w:eastAsia="Trebuchet MS" w:hAnsi="Nokia Sans S60" w:cs="Nokia Sans S60"/>
          <w:b/>
          <w:sz w:val="24"/>
          <w:szCs w:val="24"/>
          <w:lang w:val="en-US"/>
        </w:rPr>
        <w:t>weren’t</w:t>
      </w:r>
      <w:proofErr w:type="gramEnd"/>
      <w:r w:rsidR="007C0BAB"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jeans </w:t>
      </w:r>
      <w:r w:rsidRPr="00525E6D">
        <w:rPr>
          <w:rFonts w:ascii="Nokia Sans S60" w:eastAsia="Trebuchet MS" w:hAnsi="Nokia Sans S60" w:cs="Nokia Sans S60"/>
          <w:sz w:val="24"/>
          <w:szCs w:val="24"/>
          <w:lang w:val="en-US"/>
        </w:rPr>
        <w:t>in my size.</w:t>
      </w:r>
    </w:p>
    <w:p w:rsidR="00E54715" w:rsidRPr="007E7B1E" w:rsidRDefault="00E54715" w:rsidP="00E54715">
      <w:pPr>
        <w:spacing w:line="276" w:lineRule="auto"/>
        <w:rPr>
          <w:rFonts w:ascii="Nokia Sans S60" w:hAnsi="Nokia Sans S60" w:cs="Nokia Sans S60"/>
          <w:sz w:val="10"/>
          <w:szCs w:val="24"/>
          <w:lang w:val="en-US"/>
        </w:rPr>
      </w:pPr>
    </w:p>
    <w:p w:rsidR="00E54715" w:rsidRPr="00792B8C" w:rsidRDefault="00E54715" w:rsidP="00E54715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  <w:lang w:val="ru-RU"/>
        </w:rPr>
      </w:pPr>
      <w:r w:rsidRPr="00792B8C">
        <w:rPr>
          <w:rFonts w:ascii="Nokia Sans S60" w:hAnsi="Nokia Sans S60" w:cs="Nokia Sans S60"/>
          <w:b/>
          <w:sz w:val="24"/>
          <w:szCs w:val="24"/>
          <w:lang w:val="ru-RU"/>
        </w:rPr>
        <w:t xml:space="preserve">3. </w:t>
      </w:r>
      <w:r w:rsidRPr="00F77E12">
        <w:rPr>
          <w:rFonts w:ascii="Nokia Sans S60" w:hAnsi="Nokia Sans S60" w:cs="Nokia Sans S60"/>
          <w:b/>
          <w:sz w:val="24"/>
          <w:szCs w:val="24"/>
          <w:lang w:val="en-US"/>
        </w:rPr>
        <w:t>Translate</w:t>
      </w:r>
      <w:r w:rsidRPr="00792B8C">
        <w:rPr>
          <w:rFonts w:ascii="Nokia Sans S60" w:hAnsi="Nokia Sans S60" w:cs="Nokia Sans S60"/>
          <w:b/>
          <w:sz w:val="24"/>
          <w:szCs w:val="24"/>
          <w:lang w:val="ru-RU"/>
        </w:rPr>
        <w:t>:</w:t>
      </w:r>
    </w:p>
    <w:p w:rsidR="00E54715" w:rsidRPr="009D19F7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 w:rsidRPr="0088486F">
        <w:rPr>
          <w:rFonts w:ascii="Nokia Sans S60" w:hAnsi="Nokia Sans S60" w:cs="Nokia Sans S60"/>
          <w:sz w:val="24"/>
          <w:szCs w:val="24"/>
          <w:lang w:val="ru-RU"/>
        </w:rPr>
        <w:t>1. На</w:t>
      </w:r>
      <w:r>
        <w:rPr>
          <w:rFonts w:ascii="Nokia Sans S60" w:hAnsi="Nokia Sans S60" w:cs="Nokia Sans S60"/>
          <w:sz w:val="24"/>
          <w:szCs w:val="24"/>
          <w:lang w:val="ru-RU"/>
        </w:rPr>
        <w:t xml:space="preserve"> столе лежали чипсы. Где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они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сейчас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? </w:t>
      </w:r>
      <w:r>
        <w:rPr>
          <w:rFonts w:ascii="Nokia Sans S60" w:hAnsi="Nokia Sans S60" w:cs="Nokia Sans S60"/>
          <w:sz w:val="24"/>
          <w:szCs w:val="24"/>
          <w:lang w:val="ru-RU"/>
        </w:rPr>
        <w:t>______________________________________________________</w:t>
      </w:r>
    </w:p>
    <w:p w:rsidR="00E54715" w:rsidRPr="00C007DC" w:rsidRDefault="00C007DC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There were some crisps on the table. Is there it now? </w:t>
      </w:r>
    </w:p>
    <w:p w:rsidR="00E54715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 w:rsidRPr="00A23F90">
        <w:rPr>
          <w:rFonts w:ascii="Nokia Sans S60" w:hAnsi="Nokia Sans S60" w:cs="Nokia Sans S60"/>
          <w:sz w:val="24"/>
          <w:szCs w:val="24"/>
          <w:lang w:val="ru-RU"/>
        </w:rPr>
        <w:t>2. На твоем дне р</w:t>
      </w:r>
      <w:r>
        <w:rPr>
          <w:rFonts w:ascii="Nokia Sans S60" w:hAnsi="Nokia Sans S60" w:cs="Nokia Sans S60"/>
          <w:sz w:val="24"/>
          <w:szCs w:val="24"/>
          <w:lang w:val="ru-RU"/>
        </w:rPr>
        <w:t>ождения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будет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рыба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>? К</w:t>
      </w:r>
      <w:r>
        <w:rPr>
          <w:rFonts w:ascii="Nokia Sans S60" w:hAnsi="Nokia Sans S60" w:cs="Nokia Sans S60"/>
          <w:sz w:val="24"/>
          <w:szCs w:val="24"/>
          <w:lang w:val="ru-RU"/>
        </w:rPr>
        <w:t>онечно. Тогда я не приду. _________________________________</w:t>
      </w:r>
    </w:p>
    <w:p w:rsidR="00E54715" w:rsidRPr="00C007DC" w:rsidRDefault="00C007DC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>Will be there any fish in your birthday? Of course. When I won`t come</w:t>
      </w:r>
    </w:p>
    <w:p w:rsidR="00E54715" w:rsidRPr="00CE7F41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3. В нашем ресторане не будет салатов. Будут только говядина, свинина и курица! ___________________</w:t>
      </w:r>
    </w:p>
    <w:p w:rsidR="00E54715" w:rsidRPr="001E61DD" w:rsidRDefault="001E61DD" w:rsidP="00E54715">
      <w:pPr>
        <w:spacing w:line="276" w:lineRule="auto"/>
        <w:jc w:val="both"/>
        <w:rPr>
          <w:rFonts w:ascii="Nokia Sans S60" w:eastAsia="Trebuchet MS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There will </w:t>
      </w:r>
      <w:r w:rsidR="00C007DC">
        <w:rPr>
          <w:rFonts w:ascii="Nokia Sans S60" w:hAnsi="Nokia Sans S60" w:cs="Nokia Sans S60"/>
          <w:sz w:val="24"/>
          <w:szCs w:val="24"/>
          <w:lang w:val="en-US"/>
        </w:rPr>
        <w:t>not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be some</w:t>
      </w:r>
      <w:r w:rsidR="00C007DC">
        <w:rPr>
          <w:rFonts w:ascii="Nokia Sans S60" w:hAnsi="Nokia Sans S60" w:cs="Nokia Sans S60"/>
          <w:sz w:val="24"/>
          <w:szCs w:val="24"/>
          <w:lang w:val="en-US"/>
        </w:rPr>
        <w:t xml:space="preserve"> s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alad in our </w:t>
      </w:r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restaurant. There </w:t>
      </w:r>
      <w:proofErr w:type="gramStart"/>
      <w:r>
        <w:rPr>
          <w:rFonts w:ascii="Nokia Sans S60" w:eastAsia="Trebuchet MS" w:hAnsi="Nokia Sans S60" w:cs="Nokia Sans S60"/>
          <w:sz w:val="24"/>
          <w:szCs w:val="24"/>
          <w:lang w:val="en-US"/>
        </w:rPr>
        <w:t>Will</w:t>
      </w:r>
      <w:proofErr w:type="gramEnd"/>
      <w:r>
        <w:rPr>
          <w:rFonts w:ascii="Nokia Sans S60" w:eastAsia="Trebuchet MS" w:hAnsi="Nokia Sans S60" w:cs="Nokia Sans S60"/>
          <w:sz w:val="24"/>
          <w:szCs w:val="24"/>
          <w:lang w:val="en-US"/>
        </w:rPr>
        <w:t xml:space="preserve"> be only some </w:t>
      </w:r>
      <w:r w:rsidRPr="001E61DD">
        <w:rPr>
          <w:rFonts w:ascii="Nokia Sans S60" w:eastAsia="Trebuchet MS" w:hAnsi="Nokia Sans S60" w:cs="Nokia Sans S60"/>
          <w:sz w:val="24"/>
          <w:szCs w:val="24"/>
          <w:lang w:val="en-US"/>
        </w:rPr>
        <w:t>beef, pork and chicken</w:t>
      </w:r>
    </w:p>
    <w:p w:rsidR="00E54715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____________________________________________________________________________________________</w:t>
      </w:r>
    </w:p>
    <w:p w:rsidR="00E54715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4.</w:t>
      </w:r>
      <w:r w:rsidRPr="0088486F">
        <w:rPr>
          <w:rFonts w:ascii="Nokia Sans S60" w:hAnsi="Nokia Sans S60" w:cs="Nokia Sans S60"/>
          <w:sz w:val="24"/>
          <w:szCs w:val="24"/>
          <w:lang w:val="ru-RU"/>
        </w:rPr>
        <w:t xml:space="preserve"> По</w:t>
      </w:r>
      <w:r>
        <w:rPr>
          <w:rFonts w:ascii="Nokia Sans S60" w:hAnsi="Nokia Sans S60" w:cs="Nokia Sans S60"/>
          <w:sz w:val="24"/>
          <w:szCs w:val="24"/>
          <w:lang w:val="ru-RU"/>
        </w:rPr>
        <w:t>чему ты никогда не ешь пасту? Потому что я не итальянец. ____________________________________</w:t>
      </w:r>
    </w:p>
    <w:p w:rsidR="00E54715" w:rsidRPr="001E61DD" w:rsidRDefault="001E61DD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Why you </w:t>
      </w:r>
      <w:proofErr w:type="gramStart"/>
      <w:r>
        <w:rPr>
          <w:rFonts w:ascii="Nokia Sans S60" w:hAnsi="Nokia Sans S60" w:cs="Nokia Sans S60"/>
          <w:sz w:val="24"/>
          <w:szCs w:val="24"/>
          <w:lang w:val="en-US"/>
        </w:rPr>
        <w:t>don’t  not</w:t>
      </w:r>
      <w:proofErr w:type="gramEnd"/>
      <w:r>
        <w:rPr>
          <w:rFonts w:ascii="Nokia Sans S60" w:hAnsi="Nokia Sans S60" w:cs="Nokia Sans S60"/>
          <w:sz w:val="24"/>
          <w:szCs w:val="24"/>
          <w:lang w:val="en-US"/>
        </w:rPr>
        <w:t xml:space="preserve"> eat pasta? Because I am not </w:t>
      </w:r>
      <w:r w:rsidRPr="001E61DD">
        <w:rPr>
          <w:rFonts w:ascii="Nokia Sans S60" w:hAnsi="Nokia Sans S60" w:cs="Nokia Sans S60"/>
          <w:sz w:val="24"/>
          <w:szCs w:val="24"/>
          <w:lang w:val="en-US"/>
        </w:rPr>
        <w:t>Italian</w:t>
      </w:r>
      <w:r>
        <w:rPr>
          <w:rFonts w:ascii="Nokia Sans S60" w:hAnsi="Nokia Sans S60" w:cs="Nokia Sans S60"/>
          <w:sz w:val="24"/>
          <w:szCs w:val="24"/>
          <w:lang w:val="en-US"/>
        </w:rPr>
        <w:t>.</w:t>
      </w:r>
    </w:p>
    <w:p w:rsidR="00E54715" w:rsidRPr="009D19F7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5. На </w:t>
      </w:r>
      <w:r>
        <w:rPr>
          <w:rFonts w:ascii="Nokia Sans S60" w:hAnsi="Nokia Sans S60" w:cs="Nokia Sans S60"/>
          <w:sz w:val="24"/>
          <w:szCs w:val="24"/>
          <w:lang w:val="ru-RU"/>
        </w:rPr>
        <w:t>прошлой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неделе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моя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кошка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своровала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немного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мяса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из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холодильника</w:t>
      </w:r>
      <w:r w:rsidRPr="00A23F90">
        <w:rPr>
          <w:rFonts w:ascii="Nokia Sans S60" w:hAnsi="Nokia Sans S60" w:cs="Nokia Sans S60"/>
          <w:sz w:val="24"/>
          <w:szCs w:val="24"/>
          <w:lang w:val="ru-RU"/>
        </w:rPr>
        <w:t xml:space="preserve">. </w:t>
      </w:r>
      <w:r>
        <w:rPr>
          <w:rFonts w:ascii="Nokia Sans S60" w:hAnsi="Nokia Sans S60" w:cs="Nokia Sans S60"/>
          <w:sz w:val="24"/>
          <w:szCs w:val="24"/>
          <w:lang w:val="ru-RU"/>
        </w:rPr>
        <w:t>Ты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ее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побил</w:t>
      </w:r>
      <w:r w:rsidRPr="00792B8C">
        <w:rPr>
          <w:rFonts w:ascii="Nokia Sans S60" w:hAnsi="Nokia Sans S60" w:cs="Nokia Sans S60"/>
          <w:sz w:val="24"/>
          <w:szCs w:val="24"/>
          <w:lang w:val="ru-RU"/>
        </w:rPr>
        <w:t xml:space="preserve">? </w:t>
      </w:r>
      <w:r>
        <w:rPr>
          <w:rFonts w:ascii="Nokia Sans S60" w:hAnsi="Nokia Sans S60" w:cs="Nokia Sans S60"/>
          <w:sz w:val="24"/>
          <w:szCs w:val="24"/>
          <w:lang w:val="ru-RU"/>
        </w:rPr>
        <w:t>Нет</w:t>
      </w:r>
      <w:r w:rsidRPr="009D19F7">
        <w:rPr>
          <w:rFonts w:ascii="Nokia Sans S60" w:hAnsi="Nokia Sans S60" w:cs="Nokia Sans S60"/>
          <w:sz w:val="24"/>
          <w:szCs w:val="24"/>
          <w:lang w:val="ru-RU"/>
        </w:rPr>
        <w:t xml:space="preserve">, </w:t>
      </w:r>
      <w:r>
        <w:rPr>
          <w:rFonts w:ascii="Nokia Sans S60" w:hAnsi="Nokia Sans S60" w:cs="Nokia Sans S60"/>
          <w:sz w:val="24"/>
          <w:szCs w:val="24"/>
          <w:lang w:val="ru-RU"/>
        </w:rPr>
        <w:t>я</w:t>
      </w:r>
      <w:r w:rsidRPr="009D19F7">
        <w:rPr>
          <w:rFonts w:ascii="Nokia Sans S60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вегетарианец. ______________________________________________________________________________</w:t>
      </w:r>
    </w:p>
    <w:p w:rsidR="00E54715" w:rsidRPr="001E61DD" w:rsidRDefault="001E61DD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Last week my cat stole some meat </w:t>
      </w:r>
      <w:r w:rsidR="004C3010">
        <w:rPr>
          <w:rFonts w:ascii="Nokia Sans S60" w:hAnsi="Nokia Sans S60" w:cs="Nokia Sans S60"/>
          <w:sz w:val="24"/>
          <w:szCs w:val="24"/>
          <w:lang w:val="en-US"/>
        </w:rPr>
        <w:t>from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the fridge. Did you </w:t>
      </w:r>
      <w:r w:rsidR="004C3010">
        <w:rPr>
          <w:rFonts w:ascii="Nokia Sans S60" w:hAnsi="Nokia Sans S60" w:cs="Nokia Sans S60"/>
          <w:sz w:val="24"/>
          <w:szCs w:val="24"/>
          <w:lang w:val="en-US"/>
        </w:rPr>
        <w:t>beat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it? No, I </w:t>
      </w:r>
      <w:proofErr w:type="gramStart"/>
      <w:r>
        <w:rPr>
          <w:rFonts w:ascii="Nokia Sans S60" w:hAnsi="Nokia Sans S60" w:cs="Nokia Sans S60"/>
          <w:sz w:val="24"/>
          <w:szCs w:val="24"/>
          <w:lang w:val="en-US"/>
        </w:rPr>
        <w:t xml:space="preserve">am </w:t>
      </w:r>
      <w:r w:rsidR="004C3010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proofErr w:type="spellStart"/>
      <w:r w:rsidR="004C3010">
        <w:rPr>
          <w:rFonts w:ascii="Nokia Sans S60" w:hAnsi="Nokia Sans S60" w:cs="Nokia Sans S60"/>
          <w:sz w:val="24"/>
          <w:szCs w:val="24"/>
          <w:lang w:val="en-US"/>
        </w:rPr>
        <w:t>a</w:t>
      </w:r>
      <w:r w:rsidR="004C3010" w:rsidRPr="004C3010">
        <w:rPr>
          <w:rFonts w:ascii="Nokia Sans S60" w:hAnsi="Nokia Sans S60" w:cs="Nokia Sans S60"/>
          <w:sz w:val="24"/>
          <w:szCs w:val="24"/>
          <w:lang w:val="en-US"/>
        </w:rPr>
        <w:t>vegetarian</w:t>
      </w:r>
      <w:proofErr w:type="spellEnd"/>
      <w:proofErr w:type="gramEnd"/>
    </w:p>
    <w:p w:rsidR="00E54715" w:rsidRPr="007E7B1E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 w:rsidRPr="00CE7F41">
        <w:rPr>
          <w:rFonts w:ascii="Nokia Sans S60" w:hAnsi="Nokia Sans S60" w:cs="Nokia Sans S60"/>
          <w:sz w:val="24"/>
          <w:szCs w:val="24"/>
          <w:lang w:val="ru-RU"/>
        </w:rPr>
        <w:t xml:space="preserve">6. Вчера </w:t>
      </w:r>
      <w:r>
        <w:rPr>
          <w:rFonts w:ascii="Nokia Sans S60" w:hAnsi="Nokia Sans S60" w:cs="Nokia Sans S60"/>
          <w:sz w:val="24"/>
          <w:szCs w:val="24"/>
          <w:lang w:val="ru-RU"/>
        </w:rPr>
        <w:t>моя свекровь приготовила пюре. Я плакал пока я его ел. __________________________________</w:t>
      </w:r>
    </w:p>
    <w:p w:rsidR="00E54715" w:rsidRPr="004C3010" w:rsidRDefault="004C3010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Yesterday my </w:t>
      </w:r>
      <w:r w:rsidRPr="004C3010">
        <w:rPr>
          <w:rFonts w:ascii="Nokia Sans S60" w:hAnsi="Nokia Sans S60" w:cs="Nokia Sans S60"/>
          <w:sz w:val="24"/>
          <w:szCs w:val="24"/>
          <w:lang w:val="en-US"/>
        </w:rPr>
        <w:t>mother-in-law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made </w:t>
      </w:r>
      <w:proofErr w:type="gramStart"/>
      <w:r>
        <w:rPr>
          <w:rFonts w:ascii="Nokia Sans S60" w:hAnsi="Nokia Sans S60" w:cs="Nokia Sans S60"/>
          <w:sz w:val="24"/>
          <w:szCs w:val="24"/>
          <w:lang w:val="en-US"/>
        </w:rPr>
        <w:t>a mashed potatoes</w:t>
      </w:r>
      <w:proofErr w:type="gramEnd"/>
      <w:r>
        <w:rPr>
          <w:rFonts w:ascii="Nokia Sans S60" w:hAnsi="Nokia Sans S60" w:cs="Nokia Sans S60"/>
          <w:sz w:val="24"/>
          <w:szCs w:val="24"/>
          <w:lang w:val="en-US"/>
        </w:rPr>
        <w:t>.  I was crying while I ate it</w:t>
      </w:r>
    </w:p>
    <w:p w:rsidR="00E54715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ascii="Nokia Sans S60" w:hAnsi="Nokia Sans S60" w:cs="Nokia Sans S60"/>
          <w:sz w:val="24"/>
          <w:szCs w:val="24"/>
          <w:lang w:val="ru-RU"/>
        </w:rPr>
        <w:t>____________________________________________________________________________________________</w:t>
      </w:r>
    </w:p>
    <w:p w:rsidR="00E54715" w:rsidRPr="00E54715" w:rsidRDefault="00E54715" w:rsidP="00E54715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 w:rsidRPr="00F77E12">
        <w:rPr>
          <w:rFonts w:ascii="Nokia Sans S60" w:hAnsi="Nokia Sans S60" w:cs="Nokia Sans S60"/>
          <w:sz w:val="24"/>
          <w:szCs w:val="24"/>
          <w:lang w:val="ru-RU"/>
        </w:rPr>
        <w:t xml:space="preserve">7. Почему ты вечно ешь гречку? </w:t>
      </w:r>
      <w:r>
        <w:rPr>
          <w:rFonts w:ascii="Nokia Sans S60" w:hAnsi="Nokia Sans S60" w:cs="Nokia Sans S60"/>
          <w:sz w:val="24"/>
          <w:szCs w:val="24"/>
          <w:lang w:val="ru-RU"/>
        </w:rPr>
        <w:t>Потому</w:t>
      </w:r>
      <w:r w:rsidRPr="00F77E12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что</w:t>
      </w:r>
      <w:r w:rsidRPr="00F77E12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она</w:t>
      </w:r>
      <w:r w:rsidRPr="00F77E12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sz w:val="24"/>
          <w:szCs w:val="24"/>
          <w:lang w:val="ru-RU"/>
        </w:rPr>
        <w:t>полезная</w:t>
      </w:r>
      <w:r w:rsidRPr="00F77E12">
        <w:rPr>
          <w:rFonts w:ascii="Nokia Sans S60" w:hAnsi="Nokia Sans S60" w:cs="Nokia Sans S60"/>
          <w:sz w:val="24"/>
          <w:szCs w:val="24"/>
          <w:lang w:val="en-US"/>
        </w:rPr>
        <w:t xml:space="preserve">. </w:t>
      </w:r>
      <w:r w:rsidRPr="00E54715">
        <w:rPr>
          <w:rFonts w:ascii="Nokia Sans S60" w:hAnsi="Nokia Sans S60" w:cs="Nokia Sans S60"/>
          <w:sz w:val="24"/>
          <w:szCs w:val="24"/>
          <w:lang w:val="en-US"/>
        </w:rPr>
        <w:t>_________________________________________</w:t>
      </w:r>
    </w:p>
    <w:p w:rsidR="00BD2B1F" w:rsidRDefault="004C3010" w:rsidP="007C0BAB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Why </w:t>
      </w:r>
      <w:r w:rsidR="00F413B3">
        <w:rPr>
          <w:rFonts w:ascii="Nokia Sans S60" w:hAnsi="Nokia Sans S60" w:cs="Nokia Sans S60"/>
          <w:sz w:val="24"/>
          <w:szCs w:val="24"/>
          <w:lang w:val="en-US"/>
        </w:rPr>
        <w:t xml:space="preserve">are 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you </w:t>
      </w:r>
      <w:bookmarkStart w:id="0" w:name="_GoBack"/>
      <w:bookmarkEnd w:id="0"/>
      <w:r>
        <w:rPr>
          <w:rFonts w:ascii="Nokia Sans S60" w:hAnsi="Nokia Sans S60" w:cs="Nokia Sans S60"/>
          <w:sz w:val="24"/>
          <w:szCs w:val="24"/>
          <w:lang w:val="en-US"/>
        </w:rPr>
        <w:t>always eating buckwheat? Because it is healthy</w:t>
      </w:r>
    </w:p>
    <w:p w:rsidR="004C3010" w:rsidRPr="007C0BAB" w:rsidRDefault="004C3010" w:rsidP="007C0BAB">
      <w:pPr>
        <w:spacing w:line="276" w:lineRule="auto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ascii="Nokia Sans S60" w:hAnsi="Nokia Sans S60" w:cs="Nokia Sans S60"/>
          <w:sz w:val="24"/>
          <w:szCs w:val="24"/>
          <w:lang w:val="en-US"/>
        </w:rPr>
        <w:tab/>
      </w:r>
    </w:p>
    <w:sectPr w:rsidR="004C3010" w:rsidRPr="007C0BAB" w:rsidSect="004579B7">
      <w:pgSz w:w="11906" w:h="16838"/>
      <w:pgMar w:top="284" w:right="424" w:bottom="284" w:left="42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kia Sans S60">
    <w:altName w:val="Times New Roman"/>
    <w:charset w:val="CC"/>
    <w:family w:val="auto"/>
    <w:pitch w:val="variable"/>
    <w:sig w:usb0="00000000" w:usb1="D081FFFF" w:usb2="0004607F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06B52"/>
    <w:multiLevelType w:val="hybridMultilevel"/>
    <w:tmpl w:val="C63C9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15"/>
    <w:rsid w:val="00027AFD"/>
    <w:rsid w:val="000446F5"/>
    <w:rsid w:val="000555B2"/>
    <w:rsid w:val="00075665"/>
    <w:rsid w:val="0008515C"/>
    <w:rsid w:val="000E0ED0"/>
    <w:rsid w:val="000E191B"/>
    <w:rsid w:val="000E2C59"/>
    <w:rsid w:val="000E5072"/>
    <w:rsid w:val="000F17F6"/>
    <w:rsid w:val="00131206"/>
    <w:rsid w:val="00142583"/>
    <w:rsid w:val="001510DD"/>
    <w:rsid w:val="001518C9"/>
    <w:rsid w:val="001836CB"/>
    <w:rsid w:val="00194E22"/>
    <w:rsid w:val="001C6A23"/>
    <w:rsid w:val="001D18AF"/>
    <w:rsid w:val="001D7A2C"/>
    <w:rsid w:val="001E61DD"/>
    <w:rsid w:val="00210E2A"/>
    <w:rsid w:val="00263F22"/>
    <w:rsid w:val="002B6559"/>
    <w:rsid w:val="002E1F25"/>
    <w:rsid w:val="003026BC"/>
    <w:rsid w:val="00343B47"/>
    <w:rsid w:val="003A6CF3"/>
    <w:rsid w:val="003C6858"/>
    <w:rsid w:val="003F420E"/>
    <w:rsid w:val="0041779C"/>
    <w:rsid w:val="00425922"/>
    <w:rsid w:val="004320EA"/>
    <w:rsid w:val="004376E1"/>
    <w:rsid w:val="0044452F"/>
    <w:rsid w:val="004572E6"/>
    <w:rsid w:val="004579B7"/>
    <w:rsid w:val="00462B4C"/>
    <w:rsid w:val="00472113"/>
    <w:rsid w:val="00474734"/>
    <w:rsid w:val="0048039B"/>
    <w:rsid w:val="00487CA0"/>
    <w:rsid w:val="004C3010"/>
    <w:rsid w:val="004F0E78"/>
    <w:rsid w:val="005457E4"/>
    <w:rsid w:val="005539F7"/>
    <w:rsid w:val="005617E1"/>
    <w:rsid w:val="005B2823"/>
    <w:rsid w:val="005B5DDB"/>
    <w:rsid w:val="005D7C39"/>
    <w:rsid w:val="005E4E2C"/>
    <w:rsid w:val="005F2B21"/>
    <w:rsid w:val="005F4227"/>
    <w:rsid w:val="00616DF7"/>
    <w:rsid w:val="00627DF5"/>
    <w:rsid w:val="00641A8B"/>
    <w:rsid w:val="006426A7"/>
    <w:rsid w:val="00644ABC"/>
    <w:rsid w:val="006A4A6D"/>
    <w:rsid w:val="006C11B6"/>
    <w:rsid w:val="006E07CC"/>
    <w:rsid w:val="00721F05"/>
    <w:rsid w:val="007223EE"/>
    <w:rsid w:val="007614B6"/>
    <w:rsid w:val="00775413"/>
    <w:rsid w:val="007A3C36"/>
    <w:rsid w:val="007C0BAB"/>
    <w:rsid w:val="007C6887"/>
    <w:rsid w:val="007D4CF0"/>
    <w:rsid w:val="00843B0A"/>
    <w:rsid w:val="00862E53"/>
    <w:rsid w:val="008F250E"/>
    <w:rsid w:val="0093439B"/>
    <w:rsid w:val="00955F56"/>
    <w:rsid w:val="00986D29"/>
    <w:rsid w:val="009A3BE9"/>
    <w:rsid w:val="009E36C8"/>
    <w:rsid w:val="009F4189"/>
    <w:rsid w:val="00A07328"/>
    <w:rsid w:val="00A47F02"/>
    <w:rsid w:val="00A64303"/>
    <w:rsid w:val="00A70BD4"/>
    <w:rsid w:val="00A90117"/>
    <w:rsid w:val="00A90CBD"/>
    <w:rsid w:val="00A95FA6"/>
    <w:rsid w:val="00AB15AA"/>
    <w:rsid w:val="00AC0FE8"/>
    <w:rsid w:val="00AD1BF1"/>
    <w:rsid w:val="00AF57E2"/>
    <w:rsid w:val="00B074C4"/>
    <w:rsid w:val="00B70A37"/>
    <w:rsid w:val="00BB4032"/>
    <w:rsid w:val="00BD2B1F"/>
    <w:rsid w:val="00C007DC"/>
    <w:rsid w:val="00C7277C"/>
    <w:rsid w:val="00C95C74"/>
    <w:rsid w:val="00CB13E1"/>
    <w:rsid w:val="00CF1D09"/>
    <w:rsid w:val="00CF3B25"/>
    <w:rsid w:val="00D1769B"/>
    <w:rsid w:val="00D308F4"/>
    <w:rsid w:val="00D33794"/>
    <w:rsid w:val="00D721E9"/>
    <w:rsid w:val="00DF3170"/>
    <w:rsid w:val="00E54715"/>
    <w:rsid w:val="00E832BC"/>
    <w:rsid w:val="00EE6499"/>
    <w:rsid w:val="00EE7594"/>
    <w:rsid w:val="00F051DB"/>
    <w:rsid w:val="00F11909"/>
    <w:rsid w:val="00F406A6"/>
    <w:rsid w:val="00F413B3"/>
    <w:rsid w:val="00F440F4"/>
    <w:rsid w:val="00F455C2"/>
    <w:rsid w:val="00F50595"/>
    <w:rsid w:val="00F643E9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30B4A-F366-48F6-BD84-92319551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715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3"/>
    <w:uiPriority w:val="39"/>
    <w:rsid w:val="00C7277C"/>
    <w:pPr>
      <w:spacing w:line="240" w:lineRule="auto"/>
    </w:pPr>
    <w:rPr>
      <w:rFonts w:eastAsia="Century Gothic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3"/>
    <w:uiPriority w:val="39"/>
    <w:rsid w:val="00C7277C"/>
    <w:pPr>
      <w:spacing w:line="240" w:lineRule="auto"/>
    </w:pPr>
    <w:rPr>
      <w:rFonts w:eastAsia="Trebuchet M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&#1053;&#1072;&#1089;&#1090;&#1088;&#1072;&#1080;&#1074;&#1072;&#1077;&#1084;&#1099;&#1077;%20&#1096;&#1072;&#1073;&#1083;&#1086;&#1085;&#1099;%20Office\Page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42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Windows</cp:lastModifiedBy>
  <cp:revision>3</cp:revision>
  <dcterms:created xsi:type="dcterms:W3CDTF">2019-10-11T05:12:00Z</dcterms:created>
  <dcterms:modified xsi:type="dcterms:W3CDTF">2020-05-09T22:32:00Z</dcterms:modified>
</cp:coreProperties>
</file>