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Nokia Sans S60" w:hAnsi="Nokia Sans S60" w:cs="Nokia Sans S60"/>
          <w:b/>
          <w:b/>
          <w:sz w:val="24"/>
          <w:szCs w:val="24"/>
        </w:rPr>
      </w:pPr>
      <w:r>
        <w:rPr>
          <w:rFonts w:cs="Nokia Sans S60" w:ascii="Nokia Sans S60" w:hAnsi="Nokia Sans S60"/>
          <w:b/>
          <w:sz w:val="24"/>
          <w:szCs w:val="24"/>
        </w:rPr>
        <w:t>HOMEWORK #10 (level 4)</w:t>
      </w:r>
    </w:p>
    <w:p>
      <w:pPr>
        <w:pStyle w:val="Normal"/>
        <w:spacing w:lineRule="auto" w:line="240"/>
        <w:jc w:val="both"/>
        <w:rPr>
          <w:rFonts w:ascii="Nokia Sans S60" w:hAnsi="Nokia Sans S60" w:cs="Nokia Sans S60"/>
          <w:b/>
          <w:b/>
          <w:sz w:val="24"/>
          <w:szCs w:val="24"/>
        </w:rPr>
      </w:pPr>
      <w:r>
        <w:rPr>
          <w:rFonts w:cs="Nokia Sans S60" w:ascii="Nokia Sans S60" w:hAnsi="Nokia Sans S60"/>
          <w:b/>
          <w:sz w:val="24"/>
          <w:szCs w:val="24"/>
        </w:rPr>
        <w:t>1. Learn the new markers and new words.</w:t>
      </w:r>
    </w:p>
    <w:p>
      <w:pPr>
        <w:pStyle w:val="Normal"/>
        <w:spacing w:lineRule="auto" w:line="240"/>
        <w:jc w:val="left"/>
        <w:rPr>
          <w:rFonts w:ascii="Nokia Sans S60" w:hAnsi="Nokia Sans S60" w:cs="Nokia Sans S60"/>
          <w:b/>
          <w:b/>
          <w:sz w:val="24"/>
          <w:szCs w:val="24"/>
          <w:lang w:val="ru-RU"/>
        </w:rPr>
      </w:pPr>
      <w:r>
        <w:rPr>
          <w:rFonts w:cs="Nokia Sans S60" w:ascii="Nokia Sans S60" w:hAnsi="Nokia Sans S60"/>
          <w:b/>
          <w:sz w:val="24"/>
          <w:szCs w:val="24"/>
          <w:lang w:val="ru-RU"/>
        </w:rPr>
        <w:t xml:space="preserve">2. </w:t>
      </w:r>
      <w:r>
        <w:rPr>
          <w:rFonts w:cs="Nokia Sans S60" w:ascii="Nokia Sans S60" w:hAnsi="Nokia Sans S60"/>
          <w:b/>
          <w:sz w:val="24"/>
          <w:szCs w:val="24"/>
        </w:rPr>
        <w:t>Translate</w:t>
      </w:r>
      <w:r>
        <w:rPr>
          <w:rFonts w:cs="Nokia Sans S60" w:ascii="Nokia Sans S60" w:hAnsi="Nokia Sans S60"/>
          <w:b/>
          <w:sz w:val="24"/>
          <w:szCs w:val="24"/>
          <w:lang w:val="ru-RU"/>
        </w:rPr>
        <w:t>: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cs="Nokia Sans S60" w:ascii="Nokia Sans S60" w:hAnsi="Nokia Sans S60"/>
          <w:sz w:val="24"/>
          <w:szCs w:val="24"/>
          <w:lang w:val="ru-RU"/>
        </w:rPr>
        <w:t xml:space="preserve">1. Ты уже поужинал? </w:t>
      </w:r>
      <w:r>
        <w:rPr>
          <w:rFonts w:cs="Nokia Sans S60" w:ascii="Nokia Sans S60" w:hAnsi="Nokia Sans S60"/>
          <w:sz w:val="24"/>
          <w:szCs w:val="24"/>
          <w:lang w:val="ru-RU"/>
        </w:rPr>
        <w:t>Have you already dinner?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cs="Nokia Sans S60" w:ascii="Nokia Sans S60" w:hAnsi="Nokia Sans S60"/>
          <w:sz w:val="24"/>
          <w:szCs w:val="24"/>
          <w:lang w:val="ru-RU"/>
        </w:rPr>
        <w:t xml:space="preserve">2. Они еще не уехали. </w:t>
      </w:r>
      <w:r>
        <w:rPr>
          <w:rFonts w:cs="Nokia Sans S60" w:ascii="Nokia Sans S60" w:hAnsi="Nokia Sans S60"/>
          <w:sz w:val="24"/>
          <w:szCs w:val="24"/>
          <w:lang w:val="ru-RU"/>
        </w:rPr>
        <w:t>They haven“t left yet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cs="Nokia Sans S60" w:ascii="Nokia Sans S60" w:hAnsi="Nokia Sans S60"/>
          <w:sz w:val="24"/>
          <w:szCs w:val="24"/>
          <w:lang w:val="ru-RU"/>
        </w:rPr>
        <w:t xml:space="preserve">3. Я уже съел креветки, не еще не съел семгу. </w:t>
      </w:r>
      <w:r>
        <w:rPr>
          <w:rFonts w:cs="Nokia Sans S60" w:ascii="Nokia Sans S60" w:hAnsi="Nokia Sans S60"/>
          <w:sz w:val="24"/>
          <w:szCs w:val="24"/>
          <w:lang w:val="ru-RU"/>
        </w:rPr>
        <w:t>I have already eaten shrimps, But I haven“t eaten salmon yet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cs="Nokia Sans S60" w:ascii="Nokia Sans S60" w:hAnsi="Nokia Sans S60"/>
          <w:sz w:val="24"/>
          <w:szCs w:val="24"/>
          <w:lang w:val="ru-RU"/>
        </w:rPr>
        <w:t xml:space="preserve">4. Мы еще не заказали закуски. </w:t>
      </w:r>
      <w:r>
        <w:rPr>
          <w:rFonts w:cs="Nokia Sans S60" w:ascii="Nokia Sans S60" w:hAnsi="Nokia Sans S60"/>
          <w:sz w:val="24"/>
          <w:szCs w:val="24"/>
          <w:lang w:val="ru-RU"/>
        </w:rPr>
        <w:t>We haven“t ordered snacks yet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cs="Nokia Sans S60" w:ascii="Nokia Sans S60" w:hAnsi="Nokia Sans S60"/>
          <w:sz w:val="24"/>
          <w:szCs w:val="24"/>
          <w:lang w:val="ru-RU"/>
        </w:rPr>
        <w:t xml:space="preserve">5. Мэри только что сказала нам, что она едет в Австралию. </w:t>
      </w:r>
      <w:r>
        <w:rPr>
          <w:rFonts w:cs="Nokia Sans S60" w:ascii="Nokia Sans S60" w:hAnsi="Nokia Sans S60"/>
          <w:sz w:val="24"/>
          <w:szCs w:val="24"/>
          <w:lang w:val="ru-RU"/>
        </w:rPr>
        <w:t>Marry has just said us, that she is going to Australia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cs="Nokia Sans S60" w:ascii="Nokia Sans S60" w:hAnsi="Nokia Sans S60"/>
          <w:sz w:val="24"/>
          <w:szCs w:val="24"/>
          <w:lang w:val="ru-RU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cs="Nokia Sans S60" w:ascii="Nokia Sans S60" w:hAnsi="Nokia Sans S60"/>
          <w:sz w:val="24"/>
          <w:szCs w:val="24"/>
          <w:lang w:val="ru-RU"/>
        </w:rPr>
        <w:t xml:space="preserve">6. Дедушка уже нашел своё пиво. </w:t>
      </w:r>
      <w:r>
        <w:rPr>
          <w:rFonts w:cs="Nokia Sans S60" w:ascii="Nokia Sans S60" w:hAnsi="Nokia Sans S60"/>
          <w:sz w:val="24"/>
          <w:szCs w:val="24"/>
          <w:lang w:val="ru-RU"/>
        </w:rPr>
        <w:t>Grandfa has already found him beer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ru-RU"/>
        </w:rPr>
      </w:pPr>
      <w:r>
        <w:rPr>
          <w:rFonts w:cs="Nokia Sans S60" w:ascii="Nokia Sans S60" w:hAnsi="Nokia Sans S60"/>
          <w:sz w:val="24"/>
          <w:szCs w:val="24"/>
          <w:lang w:val="ru-RU"/>
        </w:rPr>
        <w:t xml:space="preserve">7. Наш урок только что закончился. </w:t>
      </w:r>
      <w:r>
        <w:rPr>
          <w:rFonts w:cs="Nokia Sans S60" w:ascii="Nokia Sans S60" w:hAnsi="Nokia Sans S60"/>
          <w:sz w:val="24"/>
          <w:szCs w:val="24"/>
          <w:lang w:val="ru-RU"/>
        </w:rPr>
        <w:t>Out lesson has just finished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ru-RU"/>
        </w:rPr>
        <w:t xml:space="preserve">8. Фиона и Майк уже начали работать. Когда они начали работать? Два часа назад. </w:t>
      </w:r>
      <w:r>
        <w:rPr>
          <w:rFonts w:cs="Nokia Sans S60" w:ascii="Nokia Sans S60" w:hAnsi="Nokia Sans S60"/>
          <w:sz w:val="24"/>
          <w:szCs w:val="24"/>
          <w:lang w:val="en-US"/>
        </w:rPr>
        <w:t>Feyona and Mike have already begun work. When they have begun work? At two hour ago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____________________________________________________________________________________________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sz w:val="8"/>
          <w:szCs w:val="24"/>
          <w:lang w:val="en-US"/>
        </w:rPr>
      </w:pPr>
      <w:r>
        <w:rPr>
          <w:rFonts w:cs="Nokia Sans S60" w:ascii="Nokia Sans S60" w:hAnsi="Nokia Sans S60"/>
          <w:sz w:val="8"/>
          <w:szCs w:val="24"/>
          <w:lang w:val="en-US"/>
        </w:rPr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b/>
          <w:b/>
          <w:sz w:val="24"/>
          <w:szCs w:val="24"/>
          <w:lang w:val="en-US"/>
        </w:rPr>
      </w:pPr>
      <w:r>
        <w:rPr>
          <w:rFonts w:cs="Nokia Sans S60" w:ascii="Nokia Sans S60" w:hAnsi="Nokia Sans S60"/>
          <w:b/>
          <w:sz w:val="24"/>
          <w:szCs w:val="24"/>
          <w:lang w:val="en-US"/>
        </w:rPr>
        <w:t xml:space="preserve">3. Read the situations and write sentences with </w:t>
      </w:r>
      <w:r>
        <w:rPr>
          <w:rFonts w:cs="Nokia Sans S60" w:ascii="Nokia Sans S60" w:hAnsi="Nokia Sans S60"/>
          <w:b/>
          <w:sz w:val="24"/>
          <w:szCs w:val="24"/>
          <w:u w:val="single"/>
          <w:lang w:val="en-US"/>
        </w:rPr>
        <w:t>just</w:t>
      </w:r>
      <w:r>
        <w:rPr>
          <w:rFonts w:cs="Nokia Sans S60" w:ascii="Nokia Sans S60" w:hAnsi="Nokia Sans S60"/>
          <w:b/>
          <w:sz w:val="24"/>
          <w:szCs w:val="24"/>
          <w:lang w:val="en-US"/>
        </w:rPr>
        <w:t xml:space="preserve">, </w:t>
      </w:r>
      <w:r>
        <w:rPr>
          <w:rFonts w:cs="Nokia Sans S60" w:ascii="Nokia Sans S60" w:hAnsi="Nokia Sans S60"/>
          <w:b/>
          <w:sz w:val="24"/>
          <w:szCs w:val="24"/>
          <w:u w:val="single"/>
          <w:lang w:val="en-US"/>
        </w:rPr>
        <w:t>already</w:t>
      </w:r>
      <w:r>
        <w:rPr>
          <w:rFonts w:cs="Nokia Sans S60" w:ascii="Nokia Sans S60" w:hAnsi="Nokia Sans S60"/>
          <w:b/>
          <w:sz w:val="24"/>
          <w:szCs w:val="24"/>
          <w:lang w:val="en-US"/>
        </w:rPr>
        <w:t xml:space="preserve"> or </w:t>
      </w:r>
      <w:r>
        <w:rPr>
          <w:rFonts w:cs="Nokia Sans S60" w:ascii="Nokia Sans S60" w:hAnsi="Nokia Sans S60"/>
          <w:b/>
          <w:sz w:val="24"/>
          <w:szCs w:val="24"/>
          <w:u w:val="single"/>
          <w:lang w:val="en-US"/>
        </w:rPr>
        <w:t>yet</w:t>
      </w:r>
      <w:r>
        <w:rPr>
          <w:rFonts w:cs="Nokia Sans S60" w:ascii="Nokia Sans S60" w:hAnsi="Nokia Sans S60"/>
          <w:b/>
          <w:sz w:val="24"/>
          <w:szCs w:val="24"/>
          <w:lang w:val="en-US"/>
        </w:rPr>
        <w:t>.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1. After lunch you go to see a friend at her house. She says, 'Would you like something to eat?' You say: No thank you. </w:t>
      </w:r>
      <w:r>
        <w:rPr>
          <w:rFonts w:cs="Nokia Sans S60" w:ascii="Nokia Sans S60" w:hAnsi="Nokia Sans S60"/>
          <w:b/>
          <w:sz w:val="24"/>
          <w:szCs w:val="24"/>
          <w:lang w:val="en-US"/>
        </w:rPr>
        <w:t>I’ve just had</w:t>
      </w:r>
      <w:r>
        <w:rPr>
          <w:rFonts w:cs="Nokia Sans S60" w:ascii="Nokia Sans S60" w:hAnsi="Nokia Sans S60"/>
          <w:sz w:val="24"/>
          <w:szCs w:val="24"/>
          <w:lang w:val="en-US"/>
        </w:rPr>
        <w:t xml:space="preserve"> (have lunch)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2. Joe goes out. Five minutes later, the phone rings and the caller says, 'Can I speak to Joe?' You say: I'm afraid </w:t>
      </w:r>
      <w:r>
        <w:rPr>
          <w:rFonts w:cs="Nokia Sans S60" w:ascii="Nokia Sans S60" w:hAnsi="Nokia Sans S60"/>
          <w:sz w:val="24"/>
          <w:szCs w:val="24"/>
          <w:lang w:val="en-US"/>
        </w:rPr>
        <w:t>He has already gone out</w:t>
      </w:r>
      <w:r>
        <w:rPr>
          <w:rFonts w:cs="Nokia Sans S60" w:ascii="Nokia Sans S60" w:hAnsi="Nokia Sans S60"/>
          <w:sz w:val="24"/>
          <w:szCs w:val="24"/>
          <w:lang w:val="en-US"/>
        </w:rPr>
        <w:t xml:space="preserve"> (go out)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3. You are eating in a restaurant. The waiter thinks you have finished and starts to take your plate away. You say: Wait a minute! </w:t>
      </w:r>
      <w:r>
        <w:rPr>
          <w:rFonts w:cs="Nokia Sans S60" w:ascii="Nokia Sans S60" w:hAnsi="Nokia Sans S60"/>
          <w:sz w:val="24"/>
          <w:szCs w:val="24"/>
          <w:lang w:val="en-US"/>
        </w:rPr>
        <w:t>We have not finished yet</w:t>
      </w:r>
      <w:r>
        <w:rPr>
          <w:rFonts w:cs="Nokia Sans S60" w:ascii="Nokia Sans S60" w:hAnsi="Nokia Sans S60"/>
          <w:sz w:val="24"/>
          <w:szCs w:val="24"/>
          <w:lang w:val="en-US"/>
        </w:rPr>
        <w:t xml:space="preserve"> (not / finish)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>4. You know that your friend is looking for a place to live. Maybe she has been successful.</w:t>
      </w:r>
    </w:p>
    <w:p>
      <w:pPr>
        <w:pStyle w:val="Normal"/>
        <w:spacing w:lineRule="auto" w:line="276"/>
        <w:jc w:val="left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  <w:t xml:space="preserve">Ask her. You say: </w:t>
      </w:r>
      <w:r>
        <w:rPr>
          <w:rFonts w:cs="Nokia Sans S60" w:ascii="Nokia Sans S60" w:hAnsi="Nokia Sans S60"/>
          <w:sz w:val="24"/>
          <w:szCs w:val="24"/>
          <w:lang w:val="en-US"/>
        </w:rPr>
        <w:t>Have you just found a place to live</w:t>
      </w:r>
      <w:r>
        <w:rPr>
          <w:rFonts w:cs="Nokia Sans S60" w:ascii="Nokia Sans S60" w:hAnsi="Nokia Sans S60"/>
          <w:sz w:val="24"/>
          <w:szCs w:val="24"/>
          <w:lang w:val="en-US"/>
        </w:rPr>
        <w:t xml:space="preserve"> (find)</w:t>
      </w:r>
    </w:p>
    <w:p>
      <w:pPr>
        <w:pStyle w:val="Normal"/>
        <w:spacing w:lineRule="auto" w:line="276"/>
        <w:rPr>
          <w:rFonts w:ascii="Nokia Sans S60" w:hAnsi="Nokia Sans S60" w:cs="Nokia Sans S60"/>
          <w:b/>
          <w:b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2472055</wp:posOffset>
            </wp:positionH>
            <wp:positionV relativeFrom="paragraph">
              <wp:posOffset>151765</wp:posOffset>
            </wp:positionV>
            <wp:extent cx="1912620" cy="3314700"/>
            <wp:effectExtent l="0" t="0" r="0" b="0"/>
            <wp:wrapNone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okia Sans S60" w:ascii="Nokia Sans S60" w:hAnsi="Nokia Sans S60"/>
          <w:b/>
          <w:sz w:val="24"/>
          <w:szCs w:val="24"/>
          <w:lang w:val="en-US"/>
        </w:rPr>
        <w:t>4</w:t>
      </w:r>
      <w:r>
        <w:rPr>
          <w:rFonts w:cs="Nokia Sans S60" w:ascii="Nokia Sans S60" w:hAnsi="Nokia Sans S60"/>
          <w:b/>
          <w:sz w:val="24"/>
          <w:szCs w:val="24"/>
          <w:lang w:val="en-US"/>
        </w:rPr>
        <w:t>. Extra: Write sentences for the pictures. Use Present Perfect + just.</w:t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3EFDD6BD">
                <wp:simplePos x="0" y="0"/>
                <wp:positionH relativeFrom="column">
                  <wp:posOffset>1939290</wp:posOffset>
                </wp:positionH>
                <wp:positionV relativeFrom="paragraph">
                  <wp:posOffset>42545</wp:posOffset>
                </wp:positionV>
                <wp:extent cx="3124835" cy="3277870"/>
                <wp:effectExtent l="0" t="0" r="0" b="0"/>
                <wp:wrapNone/>
                <wp:docPr id="2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080" cy="327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auto" w:line="276"/>
                              <w:rPr>
                                <w:rFonts w:ascii="Nokia Sans S60" w:hAnsi="Nokia Sans S60" w:cs="Nokia Sans S6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 xml:space="preserve">1. приготовила завтрак </w:t>
                            </w: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>she has just made a breakfast</w:t>
                            </w:r>
                          </w:p>
                          <w:p>
                            <w:pPr>
                              <w:pStyle w:val="Style19"/>
                              <w:spacing w:lineRule="auto" w:line="276"/>
                              <w:rPr>
                                <w:rFonts w:ascii="Nokia Sans S60" w:hAnsi="Nokia Sans S60" w:cs="Nokia Sans S6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>___________________________________</w:t>
                            </w:r>
                          </w:p>
                          <w:p>
                            <w:pPr>
                              <w:pStyle w:val="Style19"/>
                              <w:spacing w:lineRule="auto" w:line="276"/>
                              <w:rPr>
                                <w:rFonts w:ascii="Nokia Sans S60" w:hAnsi="Nokia Sans S60" w:cs="Nokia Sans S6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>2. был в отпуске</w:t>
                            </w: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 xml:space="preserve"> he</w:t>
                            </w: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>has hust been in vacatiom</w:t>
                            </w:r>
                          </w:p>
                          <w:p>
                            <w:pPr>
                              <w:pStyle w:val="Style19"/>
                              <w:spacing w:lineRule="auto" w:line="276"/>
                              <w:rPr>
                                <w:rFonts w:ascii="Nokia Sans S60" w:hAnsi="Nokia Sans S60" w:cs="Nokia Sans S6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>___________________________________</w:t>
                            </w:r>
                          </w:p>
                          <w:p>
                            <w:pPr>
                              <w:pStyle w:val="Style19"/>
                              <w:spacing w:lineRule="auto" w:line="276"/>
                              <w:rPr>
                                <w:rFonts w:ascii="Nokia Sans S60" w:hAnsi="Nokia Sans S60" w:cs="Nokia Sans S6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 xml:space="preserve">3. приехали </w:t>
                            </w: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>They have just gone</w:t>
                            </w:r>
                          </w:p>
                          <w:p>
                            <w:pPr>
                              <w:pStyle w:val="Style19"/>
                              <w:spacing w:lineRule="auto" w:line="276"/>
                              <w:rPr>
                                <w:rFonts w:ascii="Nokia Sans S60" w:hAnsi="Nokia Sans S60" w:cs="Nokia Sans S6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>___________________________________</w:t>
                            </w:r>
                          </w:p>
                          <w:p>
                            <w:pPr>
                              <w:pStyle w:val="Style19"/>
                              <w:spacing w:lineRule="auto" w:line="276"/>
                              <w:rPr>
                                <w:rFonts w:ascii="Nokia Sans S60" w:hAnsi="Nokia Sans S60" w:cs="Nokia Sans S6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 xml:space="preserve">4. помыла голову </w:t>
                            </w: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>She has just washed your hair</w:t>
                            </w:r>
                          </w:p>
                          <w:p>
                            <w:pPr>
                              <w:pStyle w:val="Style19"/>
                              <w:spacing w:lineRule="auto" w:line="276"/>
                              <w:rPr>
                                <w:rFonts w:ascii="Nokia Sans S60" w:hAnsi="Nokia Sans S60" w:cs="Nokia Sans S6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>___________________________________</w:t>
                            </w:r>
                          </w:p>
                          <w:p>
                            <w:pPr>
                              <w:pStyle w:val="Style19"/>
                              <w:spacing w:lineRule="auto" w:line="276"/>
                              <w:rPr>
                                <w:rFonts w:ascii="Nokia Sans S60" w:hAnsi="Nokia Sans S60" w:cs="Nokia Sans S6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 xml:space="preserve">5. купил кольцо </w:t>
                            </w: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 xml:space="preserve">he has just bought ring </w:t>
                            </w:r>
                          </w:p>
                          <w:p>
                            <w:pPr>
                              <w:pStyle w:val="Style19"/>
                              <w:spacing w:lineRule="auto" w:line="276"/>
                              <w:rPr>
                                <w:rFonts w:ascii="Nokia Sans S60" w:hAnsi="Nokia Sans S60" w:cs="Nokia Sans S6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>___________________________________</w:t>
                            </w:r>
                          </w:p>
                          <w:p>
                            <w:pPr>
                              <w:pStyle w:val="Style19"/>
                              <w:spacing w:lineRule="auto" w:line="276"/>
                              <w:rPr>
                                <w:rFonts w:ascii="Nokia Sans S60" w:hAnsi="Nokia Sans S60" w:cs="Nokia Sans S6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en-US"/>
                              </w:rPr>
                              <w:t xml:space="preserve">6. </w:t>
                            </w: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>пообедали</w:t>
                            </w: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en-US"/>
                              </w:rPr>
                              <w:t xml:space="preserve"> _______________________</w:t>
                            </w:r>
                          </w:p>
                          <w:p>
                            <w:pPr>
                              <w:pStyle w:val="Style19"/>
                              <w:spacing w:lineRule="auto" w:line="276"/>
                              <w:rPr>
                                <w:rFonts w:ascii="Nokia Sans S60" w:hAnsi="Nokia Sans S60" w:cs="Nokia Sans S6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cs="Nokia Sans S60" w:ascii="Nokia Sans S60" w:hAnsi="Nokia Sans S60"/>
                                <w:color w:val="000000"/>
                                <w:sz w:val="24"/>
                                <w:lang w:val="ru-RU"/>
                              </w:rPr>
                              <w:t>___________________________________</w:t>
                            </w:r>
                          </w:p>
                          <w:p>
                            <w:pPr>
                              <w:pStyle w:val="Style19"/>
                              <w:spacing w:lineRule="auto" w:line="240"/>
                              <w:rPr>
                                <w:rFonts w:ascii="Nokia Sans S60" w:hAnsi="Nokia Sans S60" w:cs="Nokia Sans S6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fillcolor="white" stroked="f" style="position:absolute;margin-left:152.7pt;margin-top:3.35pt;width:245.95pt;height:258pt" wp14:anchorId="3EFDD6BD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19"/>
                        <w:spacing w:lineRule="auto" w:line="276"/>
                        <w:rPr>
                          <w:rFonts w:ascii="Nokia Sans S60" w:hAnsi="Nokia Sans S60" w:cs="Nokia Sans S60"/>
                          <w:sz w:val="24"/>
                          <w:lang w:val="ru-RU"/>
                        </w:rPr>
                      </w:pP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 xml:space="preserve">1. приготовила завтрак </w:t>
                      </w: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>she has just made a breakfast</w:t>
                      </w:r>
                    </w:p>
                    <w:p>
                      <w:pPr>
                        <w:pStyle w:val="Style19"/>
                        <w:spacing w:lineRule="auto" w:line="276"/>
                        <w:rPr>
                          <w:rFonts w:ascii="Nokia Sans S60" w:hAnsi="Nokia Sans S60" w:cs="Nokia Sans S60"/>
                          <w:sz w:val="24"/>
                          <w:lang w:val="ru-RU"/>
                        </w:rPr>
                      </w:pP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>___________________________________</w:t>
                      </w:r>
                    </w:p>
                    <w:p>
                      <w:pPr>
                        <w:pStyle w:val="Style19"/>
                        <w:spacing w:lineRule="auto" w:line="276"/>
                        <w:rPr>
                          <w:rFonts w:ascii="Nokia Sans S60" w:hAnsi="Nokia Sans S60" w:cs="Nokia Sans S60"/>
                          <w:sz w:val="24"/>
                          <w:lang w:val="ru-RU"/>
                        </w:rPr>
                      </w:pP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>2. был в отпуске</w:t>
                      </w: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 xml:space="preserve"> he</w:t>
                      </w: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>has hust been in vacatiom</w:t>
                      </w:r>
                    </w:p>
                    <w:p>
                      <w:pPr>
                        <w:pStyle w:val="Style19"/>
                        <w:spacing w:lineRule="auto" w:line="276"/>
                        <w:rPr>
                          <w:rFonts w:ascii="Nokia Sans S60" w:hAnsi="Nokia Sans S60" w:cs="Nokia Sans S60"/>
                          <w:sz w:val="24"/>
                          <w:lang w:val="ru-RU"/>
                        </w:rPr>
                      </w:pP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>___________________________________</w:t>
                      </w:r>
                    </w:p>
                    <w:p>
                      <w:pPr>
                        <w:pStyle w:val="Style19"/>
                        <w:spacing w:lineRule="auto" w:line="276"/>
                        <w:rPr>
                          <w:rFonts w:ascii="Nokia Sans S60" w:hAnsi="Nokia Sans S60" w:cs="Nokia Sans S60"/>
                          <w:sz w:val="24"/>
                          <w:lang w:val="ru-RU"/>
                        </w:rPr>
                      </w:pP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 xml:space="preserve">3. приехали </w:t>
                      </w: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>They have just gone</w:t>
                      </w:r>
                    </w:p>
                    <w:p>
                      <w:pPr>
                        <w:pStyle w:val="Style19"/>
                        <w:spacing w:lineRule="auto" w:line="276"/>
                        <w:rPr>
                          <w:rFonts w:ascii="Nokia Sans S60" w:hAnsi="Nokia Sans S60" w:cs="Nokia Sans S60"/>
                          <w:sz w:val="24"/>
                          <w:lang w:val="ru-RU"/>
                        </w:rPr>
                      </w:pP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>___________________________________</w:t>
                      </w:r>
                    </w:p>
                    <w:p>
                      <w:pPr>
                        <w:pStyle w:val="Style19"/>
                        <w:spacing w:lineRule="auto" w:line="276"/>
                        <w:rPr>
                          <w:rFonts w:ascii="Nokia Sans S60" w:hAnsi="Nokia Sans S60" w:cs="Nokia Sans S60"/>
                          <w:sz w:val="24"/>
                          <w:lang w:val="ru-RU"/>
                        </w:rPr>
                      </w:pP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 xml:space="preserve">4. помыла голову </w:t>
                      </w: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>She has just washed your hair</w:t>
                      </w:r>
                    </w:p>
                    <w:p>
                      <w:pPr>
                        <w:pStyle w:val="Style19"/>
                        <w:spacing w:lineRule="auto" w:line="276"/>
                        <w:rPr>
                          <w:rFonts w:ascii="Nokia Sans S60" w:hAnsi="Nokia Sans S60" w:cs="Nokia Sans S60"/>
                          <w:sz w:val="24"/>
                          <w:lang w:val="ru-RU"/>
                        </w:rPr>
                      </w:pP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>___________________________________</w:t>
                      </w:r>
                    </w:p>
                    <w:p>
                      <w:pPr>
                        <w:pStyle w:val="Style19"/>
                        <w:spacing w:lineRule="auto" w:line="276"/>
                        <w:rPr>
                          <w:rFonts w:ascii="Nokia Sans S60" w:hAnsi="Nokia Sans S60" w:cs="Nokia Sans S60"/>
                          <w:sz w:val="24"/>
                          <w:lang w:val="ru-RU"/>
                        </w:rPr>
                      </w:pP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 xml:space="preserve">5. купил кольцо </w:t>
                      </w: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 xml:space="preserve">he has just bought ring </w:t>
                      </w:r>
                    </w:p>
                    <w:p>
                      <w:pPr>
                        <w:pStyle w:val="Style19"/>
                        <w:spacing w:lineRule="auto" w:line="276"/>
                        <w:rPr>
                          <w:rFonts w:ascii="Nokia Sans S60" w:hAnsi="Nokia Sans S60" w:cs="Nokia Sans S60"/>
                          <w:sz w:val="24"/>
                          <w:lang w:val="ru-RU"/>
                        </w:rPr>
                      </w:pP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>___________________________________</w:t>
                      </w:r>
                    </w:p>
                    <w:p>
                      <w:pPr>
                        <w:pStyle w:val="Style19"/>
                        <w:spacing w:lineRule="auto" w:line="276"/>
                        <w:rPr>
                          <w:rFonts w:ascii="Nokia Sans S60" w:hAnsi="Nokia Sans S60" w:cs="Nokia Sans S60"/>
                          <w:sz w:val="24"/>
                          <w:lang w:val="en-US"/>
                        </w:rPr>
                      </w:pP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en-US"/>
                        </w:rPr>
                        <w:t xml:space="preserve">6. </w:t>
                      </w: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>пообедали</w:t>
                      </w: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en-US"/>
                        </w:rPr>
                        <w:t xml:space="preserve"> _______________________</w:t>
                      </w:r>
                    </w:p>
                    <w:p>
                      <w:pPr>
                        <w:pStyle w:val="Style19"/>
                        <w:spacing w:lineRule="auto" w:line="276"/>
                        <w:rPr>
                          <w:rFonts w:ascii="Nokia Sans S60" w:hAnsi="Nokia Sans S60" w:cs="Nokia Sans S60"/>
                          <w:sz w:val="24"/>
                          <w:lang w:val="ru-RU"/>
                        </w:rPr>
                      </w:pPr>
                      <w:r>
                        <w:rPr>
                          <w:rFonts w:cs="Nokia Sans S60" w:ascii="Nokia Sans S60" w:hAnsi="Nokia Sans S60"/>
                          <w:color w:val="000000"/>
                          <w:sz w:val="24"/>
                          <w:lang w:val="ru-RU"/>
                        </w:rPr>
                        <w:t>___________________________________</w:t>
                      </w:r>
                    </w:p>
                    <w:p>
                      <w:pPr>
                        <w:pStyle w:val="Style19"/>
                        <w:spacing w:lineRule="auto" w:line="240"/>
                        <w:rPr>
                          <w:rFonts w:ascii="Nokia Sans S60" w:hAnsi="Nokia Sans S60" w:cs="Nokia Sans S60"/>
                          <w:sz w:val="24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4937125</wp:posOffset>
            </wp:positionH>
            <wp:positionV relativeFrom="paragraph">
              <wp:posOffset>110490</wp:posOffset>
            </wp:positionV>
            <wp:extent cx="1943100" cy="3315335"/>
            <wp:effectExtent l="0" t="0" r="0" b="0"/>
            <wp:wrapNone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b/>
          <w:b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5651500</wp:posOffset>
            </wp:positionH>
            <wp:positionV relativeFrom="paragraph">
              <wp:posOffset>12065</wp:posOffset>
            </wp:positionV>
            <wp:extent cx="1419225" cy="986155"/>
            <wp:effectExtent l="0" t="0" r="0" b="0"/>
            <wp:wrapNone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okia Sans S60" w:ascii="Nokia Sans S60" w:hAnsi="Nokia Sans S60"/>
          <w:b/>
          <w:sz w:val="24"/>
          <w:szCs w:val="24"/>
          <w:lang w:val="en-US"/>
        </w:rPr>
        <w:t>5</w:t>
      </w:r>
      <w:r>
        <w:rPr>
          <w:rFonts w:cs="Nokia Sans S60" w:ascii="Nokia Sans S60" w:hAnsi="Nokia Sans S60"/>
          <w:b/>
          <w:sz w:val="24"/>
          <w:szCs w:val="24"/>
          <w:lang w:val="en-US"/>
        </w:rPr>
        <w:t>. Make up a menu for your own restaurant</w:t>
      </w:r>
    </w:p>
    <w:p>
      <w:pPr>
        <w:pStyle w:val="Normal"/>
        <w:spacing w:lineRule="auto" w:line="276"/>
        <w:jc w:val="center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</w:rPr>
        <w:t>MY RESTAURANT</w:t>
      </w:r>
    </w:p>
    <w:p>
      <w:pPr>
        <w:pStyle w:val="Normal"/>
        <w:spacing w:lineRule="auto" w:line="276"/>
        <w:jc w:val="center"/>
        <w:rPr>
          <w:rFonts w:ascii="Nokia Sans S60" w:hAnsi="Nokia Sans S60" w:cs="Nokia Sans S60"/>
          <w:sz w:val="24"/>
        </w:rPr>
      </w:pPr>
      <w:r>
        <w:rPr>
          <w:rFonts w:cs="Nokia Sans S60" w:ascii="Nokia Sans S60" w:hAnsi="Nokia Sans S60"/>
          <w:b/>
          <w:sz w:val="24"/>
        </w:rPr>
        <w:t>Name: Delicious at home</w:t>
      </w:r>
    </w:p>
    <w:p>
      <w:pPr>
        <w:pStyle w:val="Normal"/>
        <w:spacing w:lineRule="auto" w:line="276"/>
        <w:jc w:val="center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</w:rPr>
      </w:r>
    </w:p>
    <w:tbl>
      <w:tblPr>
        <w:tblW w:w="108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152"/>
        <w:gridCol w:w="8628"/>
        <w:gridCol w:w="1101"/>
      </w:tblGrid>
      <w:tr>
        <w:trPr/>
        <w:tc>
          <w:tcPr>
            <w:tcW w:w="1152" w:type="dxa"/>
            <w:tcBorders/>
            <w:shd w:color="auto" w:fill="auto" w:val="clear"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b/>
                <w:b/>
                <w:sz w:val="24"/>
                <w:szCs w:val="24"/>
              </w:rPr>
            </w:pPr>
            <w:r>
              <w:rPr>
                <w:rFonts w:cs="Nokia Sans S60" w:ascii="Nokia Sans S60" w:hAnsi="Nokia Sans S60"/>
                <w:b/>
                <w:sz w:val="24"/>
                <w:szCs w:val="24"/>
              </w:rPr>
              <w:t>Starters</w:t>
            </w:r>
          </w:p>
        </w:tc>
        <w:tc>
          <w:tcPr>
            <w:tcW w:w="8628" w:type="dxa"/>
            <w:tcBorders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</w:r>
          </w:p>
        </w:tc>
        <w:tc>
          <w:tcPr>
            <w:tcW w:w="1101" w:type="dxa"/>
            <w:tcBorders/>
            <w:shd w:color="auto" w:fill="auto" w:val="clear"/>
          </w:tcPr>
          <w:p>
            <w:pPr>
              <w:pStyle w:val="Normal"/>
              <w:spacing w:lineRule="auto" w:line="276" w:before="240" w:after="0"/>
              <w:jc w:val="center"/>
              <w:rPr>
                <w:rFonts w:ascii="Nokia Sans S60" w:hAnsi="Nokia Sans S60" w:cs="Nokia Sans S60"/>
                <w:b/>
                <w:b/>
                <w:sz w:val="24"/>
                <w:szCs w:val="24"/>
              </w:rPr>
            </w:pPr>
            <w:r>
              <w:rPr>
                <w:rFonts w:cs="Nokia Sans S60" w:ascii="Nokia Sans S60" w:hAnsi="Nokia Sans S60"/>
                <w:b/>
                <w:sz w:val="24"/>
                <w:szCs w:val="24"/>
              </w:rPr>
              <w:t>Price</w:t>
            </w:r>
          </w:p>
        </w:tc>
      </w:tr>
      <w:tr>
        <w:trPr/>
        <w:tc>
          <w:tcPr>
            <w:tcW w:w="115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rPr>
                <w:rFonts w:ascii="Nokia Sans S60" w:hAnsi="Nokia Sans S60" w:cs="Nokia Sans S60"/>
                <w:b/>
                <w:b/>
                <w:sz w:val="24"/>
                <w:szCs w:val="24"/>
              </w:rPr>
            </w:pPr>
            <w:r>
              <w:rPr>
                <w:rFonts w:cs="Nokia Sans S60" w:ascii="Nokia Sans S60" w:hAnsi="Nokia Sans S60"/>
                <w:b/>
                <w:sz w:val="24"/>
                <w:szCs w:val="24"/>
              </w:rPr>
            </w:r>
          </w:p>
        </w:tc>
        <w:tc>
          <w:tcPr>
            <w:tcW w:w="8628" w:type="dxa"/>
            <w:tcBorders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Fish soup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vegetables </w:t>
            </w:r>
            <w:r>
              <w:rPr>
                <w:rFonts w:cs="Nokia Sans S60" w:ascii="Nokia Sans S60" w:hAnsi="Nokia Sans S60"/>
                <w:sz w:val="24"/>
                <w:szCs w:val="24"/>
              </w:rPr>
              <w:t>salad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sandwiches</w:t>
            </w:r>
          </w:p>
        </w:tc>
        <w:tc>
          <w:tcPr>
            <w:tcW w:w="1101" w:type="dxa"/>
            <w:tcBorders/>
            <w:shd w:color="auto" w:fill="auto" w:val="clear"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3$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2$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3.50$</w:t>
            </w:r>
          </w:p>
        </w:tc>
      </w:tr>
      <w:tr>
        <w:trPr/>
        <w:tc>
          <w:tcPr>
            <w:tcW w:w="9780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b/>
                <w:b/>
                <w:sz w:val="24"/>
                <w:szCs w:val="24"/>
              </w:rPr>
            </w:pPr>
            <w:r>
              <w:rPr>
                <w:rFonts w:cs="Nokia Sans S60" w:ascii="Nokia Sans S60" w:hAnsi="Nokia Sans S60"/>
                <w:b/>
                <w:sz w:val="24"/>
                <w:szCs w:val="24"/>
              </w:rPr>
              <w:t>Main Courses</w:t>
            </w:r>
          </w:p>
        </w:tc>
        <w:tc>
          <w:tcPr>
            <w:tcW w:w="1101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</w:r>
          </w:p>
        </w:tc>
      </w:tr>
      <w:tr>
        <w:trPr/>
        <w:tc>
          <w:tcPr>
            <w:tcW w:w="115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rPr>
                <w:rFonts w:ascii="Nokia Sans S60" w:hAnsi="Nokia Sans S60" w:cs="Nokia Sans S60"/>
                <w:b/>
                <w:b/>
                <w:sz w:val="24"/>
                <w:szCs w:val="24"/>
              </w:rPr>
            </w:pPr>
            <w:r>
              <w:rPr>
                <w:rFonts w:cs="Nokia Sans S60" w:ascii="Nokia Sans S60" w:hAnsi="Nokia Sans S60"/>
                <w:b/>
                <w:sz w:val="24"/>
                <w:szCs w:val="24"/>
              </w:rPr>
            </w:r>
          </w:p>
        </w:tc>
        <w:tc>
          <w:tcPr>
            <w:tcW w:w="8628" w:type="dxa"/>
            <w:tcBorders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mashed potatoes with chicken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buckweat with pork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spagetti with chees</w:t>
            </w:r>
          </w:p>
        </w:tc>
        <w:tc>
          <w:tcPr>
            <w:tcW w:w="1101" w:type="dxa"/>
            <w:tcBorders/>
            <w:shd w:color="auto" w:fill="auto" w:val="clear"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5$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4$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7.50$</w:t>
            </w:r>
          </w:p>
        </w:tc>
      </w:tr>
      <w:tr>
        <w:trPr/>
        <w:tc>
          <w:tcPr>
            <w:tcW w:w="9780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b/>
                <w:b/>
                <w:sz w:val="24"/>
                <w:szCs w:val="24"/>
              </w:rPr>
            </w:pPr>
            <w:r>
              <w:rPr>
                <w:rFonts w:cs="Nokia Sans S60" w:ascii="Nokia Sans S60" w:hAnsi="Nokia Sans S60"/>
                <w:b/>
                <w:sz w:val="24"/>
                <w:szCs w:val="24"/>
              </w:rPr>
              <w:t>Sides</w:t>
            </w:r>
          </w:p>
        </w:tc>
        <w:tc>
          <w:tcPr>
            <w:tcW w:w="1101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</w:r>
          </w:p>
        </w:tc>
      </w:tr>
      <w:tr>
        <w:trPr/>
        <w:tc>
          <w:tcPr>
            <w:tcW w:w="115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rPr>
                <w:rFonts w:ascii="Nokia Sans S60" w:hAnsi="Nokia Sans S60" w:cs="Nokia Sans S60"/>
                <w:b/>
                <w:b/>
                <w:sz w:val="24"/>
                <w:szCs w:val="24"/>
              </w:rPr>
            </w:pPr>
            <w:r>
              <w:rPr>
                <w:rFonts w:cs="Nokia Sans S60" w:ascii="Nokia Sans S60" w:hAnsi="Nokia Sans S60"/>
                <w:b/>
                <w:sz w:val="24"/>
                <w:szCs w:val="24"/>
              </w:rPr>
            </w:r>
          </w:p>
        </w:tc>
        <w:tc>
          <w:tcPr>
            <w:tcW w:w="8628" w:type="dxa"/>
            <w:tcBorders/>
            <w:shd w:color="auto" w:fill="auto" w:val="clear"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seafood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vegetables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meat</w:t>
            </w:r>
          </w:p>
        </w:tc>
        <w:tc>
          <w:tcPr>
            <w:tcW w:w="1101" w:type="dxa"/>
            <w:tcBorders/>
            <w:shd w:color="auto" w:fill="auto" w:val="clear"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5$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5$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5$</w:t>
            </w:r>
          </w:p>
        </w:tc>
      </w:tr>
      <w:tr>
        <w:trPr/>
        <w:tc>
          <w:tcPr>
            <w:tcW w:w="1152" w:type="dxa"/>
            <w:tcBorders/>
            <w:shd w:color="auto" w:fill="auto" w:val="clear"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b/>
                <w:b/>
                <w:sz w:val="24"/>
                <w:szCs w:val="24"/>
              </w:rPr>
            </w:pPr>
            <w:r>
              <w:rPr>
                <w:rFonts w:cs="Nokia Sans S60" w:ascii="Nokia Sans S60" w:hAnsi="Nokia Sans S60"/>
                <w:b/>
                <w:sz w:val="24"/>
                <w:szCs w:val="24"/>
              </w:rPr>
              <w:t>Des</w:t>
            </w:r>
            <w:r>
              <w:rPr>
                <w:rFonts w:cs="Nokia Sans S60" w:ascii="Nokia Sans S60" w:hAnsi="Nokia Sans S60"/>
                <w:b/>
                <w:sz w:val="24"/>
                <w:szCs w:val="24"/>
              </w:rPr>
              <w:t>s</w:t>
            </w:r>
            <w:r>
              <w:rPr>
                <w:rFonts w:cs="Nokia Sans S60" w:ascii="Nokia Sans S60" w:hAnsi="Nokia Sans S60"/>
                <w:b/>
                <w:sz w:val="24"/>
                <w:szCs w:val="24"/>
              </w:rPr>
              <w:t>erts</w:t>
            </w:r>
          </w:p>
        </w:tc>
        <w:tc>
          <w:tcPr>
            <w:tcW w:w="8628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</w:r>
          </w:p>
        </w:tc>
        <w:tc>
          <w:tcPr>
            <w:tcW w:w="1101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</w:r>
          </w:p>
        </w:tc>
      </w:tr>
      <w:tr>
        <w:trPr/>
        <w:tc>
          <w:tcPr>
            <w:tcW w:w="115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rPr>
                <w:rFonts w:ascii="Nokia Sans S60" w:hAnsi="Nokia Sans S60" w:cs="Nokia Sans S60"/>
                <w:b/>
                <w:b/>
                <w:sz w:val="24"/>
                <w:szCs w:val="24"/>
              </w:rPr>
            </w:pPr>
            <w:r>
              <w:rPr>
                <w:rFonts w:cs="Nokia Sans S60" w:ascii="Nokia Sans S60" w:hAnsi="Nokia Sans S60"/>
                <w:b/>
                <w:sz w:val="24"/>
                <w:szCs w:val="24"/>
              </w:rPr>
            </w:r>
          </w:p>
        </w:tc>
        <w:tc>
          <w:tcPr>
            <w:tcW w:w="8628" w:type="dxa"/>
            <w:tcBorders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Ice-cream with chocolate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mushrooms pie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cheese pizza</w:t>
            </w:r>
          </w:p>
        </w:tc>
        <w:tc>
          <w:tcPr>
            <w:tcW w:w="1101" w:type="dxa"/>
            <w:tcBorders/>
            <w:shd w:color="auto" w:fill="auto" w:val="clear"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2$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4$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4$</w:t>
            </w:r>
          </w:p>
        </w:tc>
      </w:tr>
      <w:tr>
        <w:trPr/>
        <w:tc>
          <w:tcPr>
            <w:tcW w:w="1152" w:type="dxa"/>
            <w:tcBorders/>
            <w:shd w:color="auto" w:fill="auto" w:val="clear"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b/>
                <w:b/>
                <w:sz w:val="24"/>
                <w:szCs w:val="24"/>
              </w:rPr>
            </w:pPr>
            <w:r>
              <w:rPr>
                <w:rFonts w:cs="Nokia Sans S60" w:ascii="Nokia Sans S60" w:hAnsi="Nokia Sans S60"/>
                <w:b/>
                <w:sz w:val="24"/>
                <w:szCs w:val="24"/>
              </w:rPr>
              <w:t>Drinks</w:t>
            </w:r>
          </w:p>
        </w:tc>
        <w:tc>
          <w:tcPr>
            <w:tcW w:w="8628" w:type="dxa"/>
            <w:tcBorders/>
          </w:tcPr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</w:r>
          </w:p>
        </w:tc>
        <w:tc>
          <w:tcPr>
            <w:tcW w:w="1101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</w:r>
          </w:p>
        </w:tc>
      </w:tr>
      <w:tr>
        <w:trPr/>
        <w:tc>
          <w:tcPr>
            <w:tcW w:w="1152" w:type="dxa"/>
            <w:tcBorders/>
            <w:shd w:color="auto" w:fill="auto" w:val="clear"/>
          </w:tcPr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</w:r>
          </w:p>
        </w:tc>
        <w:tc>
          <w:tcPr>
            <w:tcW w:w="8628" w:type="dxa"/>
            <w:tcBorders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tea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coffee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</w:rPr>
              <w:t xml:space="preserve">- </w:t>
            </w: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Wine, champaign</w:t>
            </w:r>
          </w:p>
        </w:tc>
        <w:tc>
          <w:tcPr>
            <w:tcW w:w="1101" w:type="dxa"/>
            <w:tcBorders/>
            <w:shd w:color="auto" w:fill="auto" w:val="clear"/>
          </w:tcPr>
          <w:p>
            <w:pPr>
              <w:pStyle w:val="Normal"/>
              <w:spacing w:lineRule="auto" w:line="276" w:before="240" w:after="0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1$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</w:rPr>
            </w:pPr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2$</w:t>
            </w:r>
          </w:p>
          <w:p>
            <w:pPr>
              <w:pStyle w:val="Normal"/>
              <w:spacing w:lineRule="auto" w:line="276"/>
              <w:rPr>
                <w:rFonts w:ascii="Nokia Sans S60" w:hAnsi="Nokia Sans S60" w:cs="Nokia Sans S60"/>
                <w:sz w:val="24"/>
                <w:szCs w:val="24"/>
                <w:lang w:val="ru-RU"/>
              </w:rPr>
            </w:pPr>
            <w:bookmarkStart w:id="0" w:name="_GoBack"/>
            <w:bookmarkEnd w:id="0"/>
            <w:r>
              <w:rPr>
                <w:rFonts w:cs="Nokia Sans S60" w:ascii="Nokia Sans S60" w:hAnsi="Nokia Sans S60"/>
                <w:sz w:val="24"/>
                <w:szCs w:val="24"/>
                <w:lang w:val="en-GB"/>
              </w:rPr>
              <w:t>6$</w:t>
            </w:r>
          </w:p>
        </w:tc>
      </w:tr>
    </w:tbl>
    <w:p>
      <w:pPr>
        <w:pStyle w:val="Normal"/>
        <w:spacing w:lineRule="auto" w:line="276"/>
        <w:rPr>
          <w:rFonts w:ascii="Nokia Sans S60" w:hAnsi="Nokia Sans S60" w:cs="Nokia Sans S60"/>
          <w:sz w:val="24"/>
          <w:szCs w:val="24"/>
        </w:rPr>
      </w:pPr>
      <w:r>
        <w:rPr>
          <w:rFonts w:cs="Nokia Sans S60" w:ascii="Nokia Sans S60" w:hAnsi="Nokia Sans S60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Nokia Sans S60" w:hAnsi="Nokia Sans S60" w:cs="Nokia Sans S60"/>
          <w:sz w:val="24"/>
          <w:szCs w:val="24"/>
          <w:lang w:val="en-US"/>
        </w:rPr>
      </w:pPr>
      <w:r>
        <w:rPr>
          <w:rFonts w:cs="Nokia Sans S60" w:ascii="Nokia Sans S60" w:hAnsi="Nokia Sans S60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Nokia Sans S60" w:hAnsi="Nokia Sans S60" w:cs="Nokia Sans S60"/>
          <w:sz w:val="24"/>
        </w:rPr>
      </w:pPr>
      <w:r>
        <w:rPr>
          <w:rFonts w:cs="Nokia Sans S60" w:ascii="Nokia Sans S60" w:hAnsi="Nokia Sans S60"/>
          <w:sz w:val="24"/>
        </w:rPr>
      </w:r>
    </w:p>
    <w:p>
      <w:pPr>
        <w:pStyle w:val="Normal"/>
        <w:spacing w:lineRule="auto" w:line="240"/>
        <w:jc w:val="both"/>
        <w:rPr>
          <w:rFonts w:ascii="Nokia Sans S60" w:hAnsi="Nokia Sans S60" w:cs="Nokia Sans S60"/>
          <w:sz w:val="24"/>
        </w:rPr>
      </w:pPr>
      <w:r>
        <w:rPr/>
      </w:r>
    </w:p>
    <w:sectPr>
      <w:type w:val="nextPage"/>
      <w:pgSz w:w="11906" w:h="16838"/>
      <w:pgMar w:left="426" w:right="424" w:header="0" w:top="284" w:footer="0" w:bottom="284" w:gutter="0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kia Sans S6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rebuchet MS" w:cs="" w:cstheme="minorBidi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70ab2"/>
    <w:pPr>
      <w:widowControl/>
      <w:bidi w:val="0"/>
      <w:spacing w:lineRule="auto" w:line="259" w:before="0" w:after="0"/>
      <w:jc w:val="left"/>
    </w:pPr>
    <w:rPr>
      <w:rFonts w:ascii="Times New Roman" w:hAnsi="Times New Roman" w:eastAsia="Trebuchet MS" w:cs="" w:cstheme="minorBidi" w:eastAsiaTheme="minorHAnsi"/>
      <w:color w:val="auto"/>
      <w:kern w:val="0"/>
      <w:sz w:val="28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2b1f"/>
    <w:pPr>
      <w:spacing w:before="0" w:after="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643e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39"/>
    <w:rsid w:val="00c7277c"/>
    <w:pPr>
      <w:spacing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1">
    <w:name w:val="Table Grid11"/>
    <w:basedOn w:val="a1"/>
    <w:uiPriority w:val="39"/>
    <w:rsid w:val="00c7277c"/>
    <w:pPr>
      <w:spacing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Page.dotx</Template>
  <TotalTime>5</TotalTime>
  <Application>LibreOffice/6.4.3.2$Linux_X86_64 LibreOffice_project/40$Build-2</Application>
  <Pages>2</Pages>
  <Words>423</Words>
  <Characters>2437</Characters>
  <CharactersWithSpaces>2787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2019-10-24T06:20:00Z</dcterms:created>
  <dc:creator>Alex</dc:creator>
  <dc:description/>
  <dc:language>ru-RU</dc:language>
  <cp:lastModifiedBy/>
  <dcterms:modified xsi:type="dcterms:W3CDTF">2020-06-07T14:40:20Z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