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</w:rPr>
        <w:t>Homework #</w:t>
      </w:r>
      <w:r>
        <w:rPr>
          <w:rFonts w:cs="Nokia Sans S60" w:ascii="Nokia Sans S60" w:hAnsi="Nokia Sans S60"/>
          <w:b/>
          <w:sz w:val="24"/>
        </w:rPr>
        <w:t>9</w:t>
      </w:r>
      <w:r>
        <w:rPr>
          <w:rFonts w:cs="Nokia Sans S60" w:ascii="Nokia Sans S60" w:hAnsi="Nokia Sans S60"/>
          <w:b/>
          <w:sz w:val="24"/>
        </w:rPr>
        <w:t xml:space="preserve"> (</w:t>
      </w:r>
      <w:r>
        <w:rPr>
          <w:rFonts w:cs="Nokia Sans S60" w:ascii="Nokia Sans S60" w:hAnsi="Nokia Sans S60"/>
          <w:b/>
          <w:sz w:val="24"/>
          <w:lang w:val="en-US"/>
        </w:rPr>
        <w:t>level 4)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>2. Look at the pictures and make sentences in Present Perfect using just.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>He has just washed dishes.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>He has just made chicken.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>He has just broken dishes.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>I have just added sugar.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>He has just cut a finger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>I have just broken a bootle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Apples has just </w:t>
      </w:r>
      <w:r>
        <w:rPr>
          <w:rFonts w:cs="Nokia Sans S60" w:ascii="Nokia Sans S60" w:hAnsi="Nokia Sans S60"/>
          <w:b/>
          <w:sz w:val="24"/>
          <w:lang w:val="en-US"/>
        </w:rPr>
        <w:t>fallen a fridge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>3. Make correct sentences in Present Perfect.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1.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I have just turned</w:t>
      </w:r>
      <w:r>
        <w:rPr>
          <w:rFonts w:cs="Nokia Sans S60" w:ascii="Nokia Sans S60" w:hAnsi="Nokia Sans S60"/>
          <w:b/>
          <w:sz w:val="24"/>
          <w:lang w:val="en-US"/>
        </w:rPr>
        <w:t xml:space="preserve"> (I / just/ turn) the TV off. I'm going to bed.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2. Oh good! The receptionist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has sent</w:t>
      </w:r>
      <w:r>
        <w:rPr>
          <w:rFonts w:cs="Nokia Sans S60" w:ascii="Nokia Sans S60" w:hAnsi="Nokia Sans S60"/>
          <w:b/>
          <w:sz w:val="24"/>
          <w:lang w:val="en-US"/>
        </w:rPr>
        <w:t xml:space="preserve"> (send) us some more towels.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3.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We have washed</w:t>
      </w:r>
      <w:r>
        <w:rPr>
          <w:rFonts w:cs="Nokia Sans S60" w:ascii="Nokia Sans S60" w:hAnsi="Nokia Sans S60"/>
          <w:b/>
          <w:sz w:val="24"/>
          <w:lang w:val="en-US"/>
        </w:rPr>
        <w:t xml:space="preserve"> (We / wash) the floor. It's clean now.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4.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They have just made</w:t>
      </w:r>
      <w:r>
        <w:rPr>
          <w:rFonts w:cs="Nokia Sans S60" w:ascii="Nokia Sans S60" w:hAnsi="Nokia Sans S60"/>
          <w:b/>
          <w:sz w:val="24"/>
          <w:lang w:val="en-US"/>
        </w:rPr>
        <w:t xml:space="preserve"> (They / just/ make) some sandwiches. They're on the table.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5.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He has cooked</w:t>
      </w:r>
      <w:r>
        <w:rPr>
          <w:rFonts w:cs="Nokia Sans S60" w:ascii="Nokia Sans S60" w:hAnsi="Nokia Sans S60"/>
          <w:b/>
          <w:sz w:val="24"/>
          <w:lang w:val="en-US"/>
        </w:rPr>
        <w:t xml:space="preserve"> (He / cook) the sausages. They're ready to eat.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6.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You have washed</w:t>
      </w:r>
      <w:r>
        <w:rPr>
          <w:rFonts w:cs="Nokia Sans S60" w:ascii="Nokia Sans S60" w:hAnsi="Nokia Sans S60"/>
          <w:b/>
          <w:sz w:val="24"/>
          <w:lang w:val="en-US"/>
        </w:rPr>
        <w:t xml:space="preserve"> (You / wash) the dishes. Great!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7.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He has never watched</w:t>
      </w:r>
      <w:r>
        <w:rPr>
          <w:rFonts w:cs="Nokia Sans S60" w:ascii="Nokia Sans S60" w:hAnsi="Nokia Sans S60"/>
          <w:b/>
          <w:sz w:val="24"/>
          <w:lang w:val="en-US"/>
        </w:rPr>
        <w:t xml:space="preserve"> (he/never/watch) this movie.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8. Jack and James </w:t>
      </w:r>
      <w:r>
        <w:rPr>
          <w:rFonts w:cs="Nokia Sans S60" w:ascii="Nokia Sans S60" w:hAnsi="Nokia Sans S60"/>
          <w:b/>
          <w:sz w:val="24"/>
          <w:lang w:val="en-US"/>
        </w:rPr>
        <w:t>have ever been</w:t>
      </w:r>
      <w:r>
        <w:rPr>
          <w:rFonts w:cs="Nokia Sans S60" w:ascii="Nokia Sans S60" w:hAnsi="Nokia Sans S60"/>
          <w:b/>
          <w:sz w:val="24"/>
          <w:lang w:val="en-US"/>
        </w:rPr>
        <w:t xml:space="preserve"> (Jack and James / ever / be) to Poland?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/>
      </w:r>
    </w:p>
    <w:sectPr>
      <w:type w:val="nextPage"/>
      <w:pgSz w:w="11906" w:h="16838"/>
      <w:pgMar w:left="426" w:right="424" w:header="0" w:top="284" w:footer="0" w:bottom="284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kia Sans S6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rebuchet MS" w:cs="" w:cstheme="minorBidi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35f9d"/>
    <w:pPr>
      <w:widowControl/>
      <w:suppressAutoHyphens w:val="true"/>
      <w:bidi w:val="0"/>
      <w:spacing w:lineRule="auto" w:line="259" w:before="0" w:after="0"/>
      <w:jc w:val="left"/>
    </w:pPr>
    <w:rPr>
      <w:rFonts w:ascii="Times New Roman" w:hAnsi="Times New Roman" w:eastAsia="Trebuchet MS" w:cs="" w:cstheme="minorBidi" w:eastAsiaTheme="minorHAnsi"/>
      <w:color w:val="auto"/>
      <w:kern w:val="0"/>
      <w:sz w:val="28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d2b1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643e9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1"/>
    <w:uiPriority w:val="39"/>
    <w:rsid w:val="00c7277c"/>
    <w:pPr>
      <w:spacing w:line="240" w:lineRule="auto"/>
    </w:pPr>
    <w:rPr>
      <w:lang w:eastAsia="ru-RU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a1"/>
    <w:uiPriority w:val="39"/>
    <w:rsid w:val="00c7277c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Page</Template>
  <TotalTime>19</TotalTime>
  <Application>LibreOffice/6.4.3.2$Linux_X86_64 LibreOffice_project/40$Build-2</Application>
  <Pages>1</Pages>
  <Words>164</Words>
  <Characters>684</Characters>
  <CharactersWithSpaces>830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2020-05-18T12:23:00Z</dcterms:created>
  <dc:creator>Alex</dc:creator>
  <dc:description/>
  <dc:language>ru-RU</dc:language>
  <cp:lastModifiedBy/>
  <dcterms:modified xsi:type="dcterms:W3CDTF">2020-06-03T18:43:00Z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