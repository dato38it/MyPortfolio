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</w:rPr>
        <w:t>Homework #</w:t>
      </w:r>
      <w:r>
        <w:rPr>
          <w:rFonts w:cs="Nokia Sans S60" w:ascii="Nokia Sans S60" w:hAnsi="Nokia Sans S60"/>
          <w:b/>
          <w:sz w:val="24"/>
        </w:rPr>
        <w:t>7</w:t>
      </w:r>
      <w:r>
        <w:rPr>
          <w:rFonts w:cs="Nokia Sans S60" w:ascii="Nokia Sans S60" w:hAnsi="Nokia Sans S60"/>
          <w:b/>
          <w:sz w:val="24"/>
        </w:rPr>
        <w:t xml:space="preserve"> (</w:t>
      </w:r>
      <w:r>
        <w:rPr>
          <w:rFonts w:cs="Nokia Sans S60" w:ascii="Nokia Sans S60" w:hAnsi="Nokia Sans S60"/>
          <w:b/>
          <w:sz w:val="24"/>
          <w:lang w:val="en-US"/>
        </w:rPr>
        <w:t>level 4)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3. Complete the e-mail with Past Simple of the verbs in brackets.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Dear Jane,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How are you doing? I feel bad, I must admit. And I'm going to tell you why.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Yesterday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did</w:t>
      </w:r>
      <w:r>
        <w:rPr>
          <w:rFonts w:cs="Nokia Sans S60" w:ascii="Nokia Sans S60" w:hAnsi="Nokia Sans S60"/>
          <w:b/>
          <w:sz w:val="24"/>
          <w:lang w:val="en-US"/>
        </w:rPr>
        <w:t xml:space="preserve"> (do) my homework, tid</w:t>
      </w:r>
      <w:r>
        <w:rPr>
          <w:rFonts w:cs="Nokia Sans S60" w:ascii="Nokia Sans S60" w:hAnsi="Nokia Sans S60"/>
          <w:b/>
          <w:sz w:val="24"/>
          <w:lang w:val="en-US"/>
        </w:rPr>
        <w:t>ed</w:t>
      </w:r>
      <w:r>
        <w:rPr>
          <w:rFonts w:cs="Nokia Sans S60" w:ascii="Nokia Sans S60" w:hAnsi="Nokia Sans S60"/>
          <w:b/>
          <w:sz w:val="24"/>
          <w:lang w:val="en-US"/>
        </w:rPr>
        <w:t xml:space="preserve"> (tidy) my bedroom and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decide</w:t>
      </w:r>
      <w:r>
        <w:rPr>
          <w:rFonts w:cs="Nokia Sans S60" w:ascii="Nokia Sans S60" w:hAnsi="Nokia Sans S60"/>
          <w:b/>
          <w:sz w:val="24"/>
          <w:lang w:val="en-US"/>
        </w:rPr>
        <w:t>d</w:t>
      </w:r>
      <w:r>
        <w:rPr>
          <w:rFonts w:cs="Nokia Sans S60" w:ascii="Nokia Sans S60" w:hAnsi="Nokia Sans S60"/>
          <w:b/>
          <w:sz w:val="24"/>
          <w:lang w:val="en-US"/>
        </w:rPr>
        <w:t xml:space="preserve"> (decide) to go out. The weather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was</w:t>
      </w:r>
      <w:r>
        <w:rPr>
          <w:rFonts w:cs="Nokia Sans S60" w:ascii="Nokia Sans S60" w:hAnsi="Nokia Sans S60"/>
          <w:b/>
          <w:sz w:val="24"/>
          <w:lang w:val="en-US"/>
        </w:rPr>
        <w:t xml:space="preserve"> (be) perfect and so I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went</w:t>
      </w:r>
      <w:r>
        <w:rPr>
          <w:rFonts w:cs="Nokia Sans S60" w:ascii="Nokia Sans S60" w:hAnsi="Nokia Sans S60"/>
          <w:b/>
          <w:sz w:val="24"/>
          <w:lang w:val="en-US"/>
        </w:rPr>
        <w:t xml:space="preserve"> (go) to the park. And do you know who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saw</w:t>
      </w:r>
      <w:r>
        <w:rPr>
          <w:rFonts w:cs="Nokia Sans S60" w:ascii="Nokia Sans S60" w:hAnsi="Nokia Sans S60"/>
          <w:b/>
          <w:sz w:val="24"/>
          <w:lang w:val="en-US"/>
        </w:rPr>
        <w:t xml:space="preserve"> (see) there? Jason, my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boyfriend.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wanted</w:t>
      </w:r>
      <w:r>
        <w:rPr>
          <w:rFonts w:cs="Nokia Sans S60" w:ascii="Nokia Sans S60" w:hAnsi="Nokia Sans S60"/>
          <w:b/>
          <w:sz w:val="24"/>
          <w:lang w:val="en-US"/>
        </w:rPr>
        <w:t xml:space="preserve"> (want) to say hello to him, but then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stoped</w:t>
      </w:r>
      <w:r>
        <w:rPr>
          <w:rFonts w:cs="Nokia Sans S60" w:ascii="Nokia Sans S60" w:hAnsi="Nokia Sans S60"/>
          <w:b/>
          <w:sz w:val="24"/>
          <w:lang w:val="en-US"/>
        </w:rPr>
        <w:t xml:space="preserve"> (stop), because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could</w:t>
      </w:r>
      <w:r>
        <w:rPr>
          <w:rFonts w:cs="Nokia Sans S60" w:ascii="Nokia Sans S60" w:hAnsi="Nokia Sans S60"/>
          <w:b/>
          <w:sz w:val="24"/>
          <w:lang w:val="en-US"/>
        </w:rPr>
        <w:t xml:space="preserve"> (can) see a girl coming to him. Guess what </w:t>
      </w:r>
      <w:r>
        <w:rPr>
          <w:rFonts w:cs="Nokia Sans S60" w:ascii="Nokia Sans S60" w:hAnsi="Nokia Sans S60"/>
          <w:b/>
          <w:sz w:val="24"/>
          <w:lang w:val="en-US"/>
        </w:rPr>
        <w:t>h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append</w:t>
      </w:r>
      <w:r>
        <w:rPr>
          <w:rFonts w:cs="Nokia Sans S60" w:ascii="Nokia Sans S60" w:hAnsi="Nokia Sans S60"/>
          <w:b/>
          <w:sz w:val="24"/>
          <w:lang w:val="en-US"/>
        </w:rPr>
        <w:t xml:space="preserve"> (happen). They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met</w:t>
      </w:r>
      <w:r>
        <w:rPr>
          <w:rFonts w:cs="Nokia Sans S60" w:ascii="Nokia Sans S60" w:hAnsi="Nokia Sans S60"/>
          <w:b/>
          <w:sz w:val="24"/>
          <w:lang w:val="en-US"/>
        </w:rPr>
        <w:t xml:space="preserve"> (meet) in the middle of the road and he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kissed</w:t>
      </w:r>
      <w:r>
        <w:rPr>
          <w:rFonts w:cs="Nokia Sans S60" w:ascii="Nokia Sans S60" w:hAnsi="Nokia Sans S60"/>
          <w:b/>
          <w:sz w:val="24"/>
          <w:lang w:val="en-US"/>
        </w:rPr>
        <w:t xml:space="preserve"> (kiss) her. My Jason!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Jason and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was</w:t>
      </w:r>
      <w:r>
        <w:rPr>
          <w:rFonts w:cs="Nokia Sans S60" w:ascii="Nokia Sans S60" w:hAnsi="Nokia Sans S60"/>
          <w:b/>
          <w:sz w:val="24"/>
          <w:lang w:val="en-US"/>
        </w:rPr>
        <w:t xml:space="preserve"> (be) in the park three times and he never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tried</w:t>
      </w:r>
      <w:r>
        <w:rPr>
          <w:rFonts w:cs="Nokia Sans S60" w:ascii="Nokia Sans S60" w:hAnsi="Nokia Sans S60"/>
          <w:b/>
          <w:sz w:val="24"/>
          <w:lang w:val="en-US"/>
        </w:rPr>
        <w:t xml:space="preserve"> (try) to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kiss me!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I didn't know what to do. I just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run</w:t>
      </w:r>
      <w:r>
        <w:rPr>
          <w:rFonts w:cs="Nokia Sans S60" w:ascii="Nokia Sans S60" w:hAnsi="Nokia Sans S60"/>
          <w:b/>
          <w:sz w:val="24"/>
          <w:lang w:val="en-US"/>
        </w:rPr>
        <w:t xml:space="preserve"> (run) away. When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came</w:t>
      </w:r>
      <w:r>
        <w:rPr>
          <w:rFonts w:cs="Nokia Sans S60" w:ascii="Nokia Sans S60" w:hAnsi="Nokia Sans S60"/>
          <w:b/>
          <w:sz w:val="24"/>
          <w:lang w:val="en-US"/>
        </w:rPr>
        <w:t xml:space="preserve"> (come) back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home,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cried</w:t>
      </w:r>
      <w:r>
        <w:rPr>
          <w:rFonts w:cs="Nokia Sans S60" w:ascii="Nokia Sans S60" w:hAnsi="Nokia Sans S60"/>
          <w:b/>
          <w:sz w:val="24"/>
          <w:lang w:val="en-US"/>
        </w:rPr>
        <w:t xml:space="preserve"> (cry). Just a little bit, you know. Then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said</w:t>
      </w:r>
      <w:r>
        <w:rPr>
          <w:rFonts w:cs="Nokia Sans S60" w:ascii="Nokia Sans S60" w:hAnsi="Nokia Sans S60"/>
          <w:b/>
          <w:sz w:val="24"/>
          <w:lang w:val="en-US"/>
        </w:rPr>
        <w:t xml:space="preserve"> (say) to myself: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Forget about Jason. There are plenty more fish in the sea! What do you think of him? Is he worth it? Please, write  back soon.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left"/>
        <w:rPr>
          <w:rFonts w:ascii="Nokia Sans S60" w:hAnsi="Nokia Sans S60" w:cs="Nokia Sans S60"/>
          <w:b/>
          <w:b/>
          <w:sz w:val="24"/>
        </w:rPr>
      </w:pPr>
      <w:r>
        <w:rPr/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>4. Complete the sentences with the PAST SIMPLE of the verbs in brackets: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1. He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didn’t hit</w:t>
      </w:r>
      <w:r>
        <w:rPr>
          <w:rFonts w:cs="Nokia Sans S60" w:ascii="Nokia Sans S60" w:hAnsi="Nokia Sans S60"/>
          <w:b/>
          <w:sz w:val="24"/>
          <w:lang w:val="en-US"/>
        </w:rPr>
        <w:t xml:space="preserve"> (not hit) the ball.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2. Her ring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cost</w:t>
      </w:r>
      <w:r>
        <w:rPr>
          <w:rFonts w:cs="Nokia Sans S60" w:ascii="Nokia Sans S60" w:hAnsi="Nokia Sans S60"/>
          <w:b/>
          <w:sz w:val="24"/>
          <w:lang w:val="en-US"/>
        </w:rPr>
        <w:t xml:space="preserve"> (cost) ten Euros.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3. I kicked the ball and it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broke</w:t>
      </w:r>
      <w:r>
        <w:rPr>
          <w:rFonts w:cs="Nokia Sans S60" w:ascii="Nokia Sans S60" w:hAnsi="Nokia Sans S60"/>
          <w:b/>
          <w:sz w:val="24"/>
          <w:lang w:val="en-US"/>
        </w:rPr>
        <w:t xml:space="preserve"> (break) a window.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4. My new shoes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didn’t cost</w:t>
      </w:r>
      <w:r>
        <w:rPr>
          <w:rFonts w:cs="Nokia Sans S60" w:ascii="Nokia Sans S60" w:hAnsi="Nokia Sans S60"/>
          <w:b/>
          <w:sz w:val="24"/>
          <w:lang w:val="en-US"/>
        </w:rPr>
        <w:t xml:space="preserve"> (not cost) a lot of money.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5.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got</w:t>
      </w:r>
      <w:r>
        <w:rPr>
          <w:rFonts w:cs="Nokia Sans S60" w:ascii="Nokia Sans S60" w:hAnsi="Nokia Sans S60"/>
          <w:b/>
          <w:sz w:val="24"/>
          <w:lang w:val="en-US"/>
        </w:rPr>
        <w:t xml:space="preserve"> (get) this book from the library.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6. Jack and Jill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didn’t go</w:t>
      </w:r>
      <w:r>
        <w:rPr>
          <w:rFonts w:cs="Nokia Sans S60" w:ascii="Nokia Sans S60" w:hAnsi="Nokia Sans S60"/>
          <w:b/>
          <w:sz w:val="24"/>
          <w:lang w:val="en-US"/>
        </w:rPr>
        <w:t xml:space="preserve"> (not go) up the hill.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7. Elizabeth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gave</w:t>
      </w:r>
      <w:r>
        <w:rPr>
          <w:rFonts w:cs="Nokia Sans S60" w:ascii="Nokia Sans S60" w:hAnsi="Nokia Sans S60"/>
          <w:b/>
          <w:sz w:val="24"/>
          <w:lang w:val="en-US"/>
        </w:rPr>
        <w:t xml:space="preserve"> (give) Eva a chocolate.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8. The glass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fell</w:t>
      </w:r>
      <w:r>
        <w:rPr>
          <w:rFonts w:cs="Nokia Sans S60" w:ascii="Nokia Sans S60" w:hAnsi="Nokia Sans S60"/>
          <w:b/>
          <w:sz w:val="24"/>
          <w:lang w:val="en-US"/>
        </w:rPr>
        <w:t xml:space="preserve"> (fall) off the table.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9.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Did</w:t>
      </w:r>
      <w:r>
        <w:rPr>
          <w:rFonts w:cs="Nokia Sans S60" w:ascii="Nokia Sans S60" w:hAnsi="Nokia Sans S60"/>
          <w:b/>
          <w:sz w:val="24"/>
          <w:lang w:val="en-US"/>
        </w:rPr>
        <w:t xml:space="preserve"> you steal (steal) my shoes?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10. We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sold</w:t>
      </w:r>
      <w:r>
        <w:rPr>
          <w:rFonts w:cs="Nokia Sans S60" w:ascii="Nokia Sans S60" w:hAnsi="Nokia Sans S60"/>
          <w:b/>
          <w:sz w:val="24"/>
          <w:lang w:val="en-US"/>
        </w:rPr>
        <w:t xml:space="preserve"> (sell) our old car.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11. We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bought</w:t>
      </w:r>
      <w:r>
        <w:rPr>
          <w:rFonts w:cs="Nokia Sans S60" w:ascii="Nokia Sans S60" w:hAnsi="Nokia Sans S60"/>
          <w:b/>
          <w:sz w:val="24"/>
          <w:lang w:val="en-US"/>
        </w:rPr>
        <w:t xml:space="preserve"> (buy) a new car.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12. Yesterday Dad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didn’t take</w:t>
      </w:r>
      <w:r>
        <w:rPr>
          <w:rFonts w:cs="Nokia Sans S60" w:ascii="Nokia Sans S60" w:hAnsi="Nokia Sans S60"/>
          <w:b/>
          <w:sz w:val="24"/>
          <w:lang w:val="en-US"/>
        </w:rPr>
        <w:t xml:space="preserve"> (not take) me to the carnival.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13. We all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went</w:t>
      </w:r>
      <w:r>
        <w:rPr>
          <w:rFonts w:cs="Nokia Sans S60" w:ascii="Nokia Sans S60" w:hAnsi="Nokia Sans S60"/>
          <w:b/>
          <w:sz w:val="24"/>
          <w:lang w:val="en-US"/>
        </w:rPr>
        <w:t xml:space="preserve"> (go) to school.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14. The dog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caught</w:t>
      </w:r>
      <w:r>
        <w:rPr>
          <w:rFonts w:cs="Nokia Sans S60" w:ascii="Nokia Sans S60" w:hAnsi="Nokia Sans S60"/>
          <w:b/>
          <w:sz w:val="24"/>
          <w:lang w:val="en-US"/>
        </w:rPr>
        <w:t xml:space="preserve"> (catch) the ball.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15. We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drove</w:t>
      </w:r>
      <w:r>
        <w:rPr>
          <w:rFonts w:cs="Nokia Sans S60" w:ascii="Nokia Sans S60" w:hAnsi="Nokia Sans S60"/>
          <w:b/>
          <w:sz w:val="24"/>
          <w:lang w:val="en-US"/>
        </w:rPr>
        <w:t xml:space="preserve"> (drive) to a safari park yesterday.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16. Our cat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run</w:t>
      </w:r>
      <w:r>
        <w:rPr>
          <w:rFonts w:cs="Nokia Sans S60" w:ascii="Nokia Sans S60" w:hAnsi="Nokia Sans S60"/>
          <w:b/>
          <w:sz w:val="24"/>
          <w:lang w:val="en-US"/>
        </w:rPr>
        <w:t xml:space="preserve"> (run) onto the road.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17. Jane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didn’t write</w:t>
      </w:r>
      <w:r>
        <w:rPr>
          <w:rFonts w:cs="Nokia Sans S60" w:ascii="Nokia Sans S60" w:hAnsi="Nokia Sans S60"/>
          <w:b/>
          <w:sz w:val="24"/>
          <w:lang w:val="en-US"/>
        </w:rPr>
        <w:t xml:space="preserve"> (not write) a letter.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18. I </w:t>
      </w:r>
      <w:r>
        <w:rPr>
          <w:rFonts w:eastAsia="Trebuchet MS" w:cs="Nokia Sans S60" w:ascii="Nokia Sans S60" w:hAnsi="Nokia Sans S60" w:eastAsiaTheme="minorHAnsi"/>
          <w:b/>
          <w:color w:val="auto"/>
          <w:kern w:val="0"/>
          <w:sz w:val="24"/>
          <w:szCs w:val="22"/>
          <w:lang w:val="en-US" w:eastAsia="en-US" w:bidi="ar-SA"/>
        </w:rPr>
        <w:t>got</w:t>
      </w:r>
      <w:r>
        <w:rPr>
          <w:rFonts w:cs="Nokia Sans S60" w:ascii="Nokia Sans S60" w:hAnsi="Nokia Sans S60"/>
          <w:b/>
          <w:sz w:val="24"/>
          <w:lang w:val="en-US"/>
        </w:rPr>
        <w:t xml:space="preserve"> (get) a new camera last week.</w:t>
      </w:r>
    </w:p>
    <w:sectPr>
      <w:type w:val="nextPage"/>
      <w:pgSz w:w="11906" w:h="16838"/>
      <w:pgMar w:left="426" w:right="424" w:header="0" w:top="284" w:footer="0" w:bottom="28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kia Sans S6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/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rebuchet MS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5f9d"/>
    <w:pPr>
      <w:widowControl/>
      <w:suppressAutoHyphens w:val="true"/>
      <w:bidi w:val="0"/>
      <w:spacing w:lineRule="auto" w:line="259" w:before="0" w:after="0"/>
      <w:jc w:val="left"/>
    </w:pPr>
    <w:rPr>
      <w:rFonts w:ascii="Times New Roman" w:hAnsi="Times New Roman" w:eastAsia="Trebuchet MS" w:cs="" w:cstheme="minorBidi" w:eastAsiaTheme="minorHAnsi"/>
      <w:color w:val="auto"/>
      <w:kern w:val="0"/>
      <w:sz w:val="28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b1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643e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pPr>
      <w:spacing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Page</Template>
  <TotalTime>14</TotalTime>
  <Application>LibreOffice/6.4.3.2$Linux_X86_64 LibreOffice_project/40$Build-2</Application>
  <Pages>1</Pages>
  <Words>360</Words>
  <Characters>1428</Characters>
  <CharactersWithSpaces>1755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2020-05-18T12:23:00Z</dcterms:created>
  <dc:creator>Alex</dc:creator>
  <dc:description/>
  <dc:language>ru-RU</dc:language>
  <cp:lastModifiedBy/>
  <dcterms:modified xsi:type="dcterms:W3CDTF">2020-05-26T18:44:17Z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